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F25" w:rsidRPr="00155AEE" w:rsidRDefault="00741F25" w:rsidP="00D06B29">
      <w:pPr>
        <w:pStyle w:val="NoSpacing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</w:t>
      </w:r>
      <w:r w:rsidRPr="00155AEE">
        <w:rPr>
          <w:rFonts w:ascii="Times New Roman" w:hAnsi="Times New Roman" w:cs="Times New Roman"/>
        </w:rPr>
        <w:t>Утверждаю</w:t>
      </w:r>
    </w:p>
    <w:p w:rsidR="00741F25" w:rsidRDefault="00741F25" w:rsidP="00D06B29">
      <w:pPr>
        <w:pStyle w:val="NoSpacing"/>
        <w:ind w:left="576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З</w:t>
      </w:r>
      <w:r w:rsidRPr="00155AEE">
        <w:rPr>
          <w:rFonts w:ascii="Times New Roman" w:hAnsi="Times New Roman" w:cs="Times New Roman"/>
        </w:rPr>
        <w:t>аведующий М</w:t>
      </w:r>
      <w:r>
        <w:rPr>
          <w:rFonts w:ascii="Times New Roman" w:hAnsi="Times New Roman" w:cs="Times New Roman"/>
        </w:rPr>
        <w:t xml:space="preserve">КДОУ </w:t>
      </w:r>
    </w:p>
    <w:p w:rsidR="00741F25" w:rsidRPr="00155AEE" w:rsidRDefault="00741F25" w:rsidP="00D06B29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«ДС</w:t>
      </w:r>
      <w:r w:rsidRPr="00155AEE">
        <w:rPr>
          <w:rFonts w:ascii="Times New Roman" w:hAnsi="Times New Roman" w:cs="Times New Roman"/>
        </w:rPr>
        <w:t xml:space="preserve"> «Ёлочка»</w:t>
      </w:r>
      <w:r>
        <w:rPr>
          <w:rFonts w:ascii="Times New Roman" w:hAnsi="Times New Roman" w:cs="Times New Roman"/>
        </w:rPr>
        <w:t xml:space="preserve"> г. Тарко - Сале</w:t>
      </w:r>
    </w:p>
    <w:p w:rsidR="00741F25" w:rsidRPr="00155AEE" w:rsidRDefault="00741F25" w:rsidP="00D06B29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</w:t>
      </w:r>
      <w:r w:rsidRPr="00155AEE">
        <w:rPr>
          <w:rFonts w:ascii="Times New Roman" w:hAnsi="Times New Roman" w:cs="Times New Roman"/>
        </w:rPr>
        <w:t>Т.Ю. Оносова</w:t>
      </w:r>
    </w:p>
    <w:p w:rsidR="00741F25" w:rsidRPr="00155AEE" w:rsidRDefault="00741F25" w:rsidP="00D06B29">
      <w:pPr>
        <w:pStyle w:val="NoSpacing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«</w:t>
      </w:r>
      <w:r w:rsidRPr="00155AE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___</w:t>
      </w:r>
      <w:r w:rsidRPr="00155AEE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____________</w:t>
      </w:r>
      <w:r>
        <w:rPr>
          <w:rFonts w:ascii="Times New Roman" w:hAnsi="Times New Roman" w:cs="Times New Roman"/>
          <w:u w:val="single"/>
        </w:rPr>
        <w:t>2012</w:t>
      </w:r>
      <w:r w:rsidRPr="00155AEE">
        <w:rPr>
          <w:rFonts w:ascii="Times New Roman" w:hAnsi="Times New Roman" w:cs="Times New Roman"/>
        </w:rPr>
        <w:t xml:space="preserve">  г.</w:t>
      </w:r>
    </w:p>
    <w:p w:rsidR="00741F25" w:rsidRPr="00155AEE" w:rsidRDefault="00741F25" w:rsidP="00D06B29">
      <w:pPr>
        <w:pStyle w:val="NoSpacing"/>
        <w:rPr>
          <w:rFonts w:ascii="Times New Roman" w:hAnsi="Times New Roman" w:cs="Times New Roman"/>
        </w:rPr>
      </w:pPr>
    </w:p>
    <w:tbl>
      <w:tblPr>
        <w:tblW w:w="1162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2269"/>
        <w:gridCol w:w="1984"/>
        <w:gridCol w:w="2268"/>
        <w:gridCol w:w="2126"/>
        <w:gridCol w:w="2268"/>
      </w:tblGrid>
      <w:tr w:rsidR="00741F25" w:rsidRPr="003B005F">
        <w:trPr>
          <w:trHeight w:val="573"/>
        </w:trPr>
        <w:tc>
          <w:tcPr>
            <w:tcW w:w="11624" w:type="dxa"/>
            <w:gridSpan w:val="6"/>
            <w:tcBorders>
              <w:top w:val="nil"/>
              <w:left w:val="nil"/>
              <w:right w:val="nil"/>
            </w:tcBorders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00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Циклограмма непосредственно образовательной деятельности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B005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  летний оздоровительный период 2011-2012 учебный год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41F25" w:rsidRPr="003B005F">
        <w:trPr>
          <w:cantSplit/>
          <w:trHeight w:val="270"/>
        </w:trPr>
        <w:tc>
          <w:tcPr>
            <w:tcW w:w="709" w:type="dxa"/>
            <w:textDirection w:val="btLr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69" w:type="dxa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понедельник</w:t>
            </w:r>
          </w:p>
        </w:tc>
        <w:tc>
          <w:tcPr>
            <w:tcW w:w="1984" w:type="dxa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вторник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среда</w:t>
            </w:r>
          </w:p>
        </w:tc>
        <w:tc>
          <w:tcPr>
            <w:tcW w:w="2126" w:type="dxa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четверг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пятница</w:t>
            </w:r>
          </w:p>
        </w:tc>
      </w:tr>
      <w:tr w:rsidR="00741F25" w:rsidRPr="003B005F">
        <w:trPr>
          <w:cantSplit/>
          <w:trHeight w:val="719"/>
        </w:trPr>
        <w:tc>
          <w:tcPr>
            <w:tcW w:w="709" w:type="dxa"/>
            <w:textDirection w:val="btLr"/>
          </w:tcPr>
          <w:p w:rsidR="00741F25" w:rsidRPr="003B005F" w:rsidRDefault="00741F25" w:rsidP="006926F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 мл.гр. №1 «Воробушки»</w:t>
            </w:r>
          </w:p>
        </w:tc>
        <w:tc>
          <w:tcPr>
            <w:tcW w:w="2269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15.40 – 15.50//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16.00 - 16.10</w:t>
            </w:r>
          </w:p>
        </w:tc>
        <w:tc>
          <w:tcPr>
            <w:tcW w:w="1984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4F137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15.40 - 15.50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15.40 – 15.50//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16.00 - 16.10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(рисование)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9.00. – 9.10//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9.20 – 9.30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16.00 - 16.10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(лепка)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9.10//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9.20– 9.30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41F25" w:rsidRPr="003B005F">
        <w:trPr>
          <w:cantSplit/>
          <w:trHeight w:val="1427"/>
        </w:trPr>
        <w:tc>
          <w:tcPr>
            <w:tcW w:w="709" w:type="dxa"/>
            <w:textDirection w:val="btLr"/>
          </w:tcPr>
          <w:p w:rsidR="00741F25" w:rsidRPr="003B005F" w:rsidRDefault="00741F25" w:rsidP="006926F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 мл.гр. № 2 «Лучики»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9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(лепка)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9.10//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9.20 -  9.30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6B11B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16.00 – 16.10</w:t>
            </w:r>
          </w:p>
        </w:tc>
        <w:tc>
          <w:tcPr>
            <w:tcW w:w="2268" w:type="dxa"/>
          </w:tcPr>
          <w:p w:rsidR="00741F25" w:rsidRPr="003B005F" w:rsidRDefault="00741F25" w:rsidP="00E6140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E614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16.20 – 16.30//</w:t>
            </w:r>
          </w:p>
          <w:p w:rsidR="00741F25" w:rsidRPr="003B005F" w:rsidRDefault="00741F25" w:rsidP="00E614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16.40 - 16.50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9.20 – 9.30//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9.35 – 9.45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4F137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15.40 - 15.50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(рисование)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9.10//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9.20 – 9.30</w:t>
            </w:r>
          </w:p>
          <w:p w:rsidR="00741F25" w:rsidRPr="003B005F" w:rsidRDefault="00741F25" w:rsidP="00E614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1F25" w:rsidRPr="003B005F">
        <w:trPr>
          <w:cantSplit/>
          <w:trHeight w:val="1607"/>
        </w:trPr>
        <w:tc>
          <w:tcPr>
            <w:tcW w:w="709" w:type="dxa"/>
            <w:textDirection w:val="btLr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1мл.гр. № 3 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«Гномики»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15.40 – 15.50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(рисование)  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9.10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 xml:space="preserve"> 9.20 – 9.30</w:t>
            </w:r>
          </w:p>
          <w:p w:rsidR="00741F25" w:rsidRPr="003B005F" w:rsidRDefault="00741F25" w:rsidP="006926F2">
            <w:pPr>
              <w:pStyle w:val="NoSpacing"/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2126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9.10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6926F2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41F25" w:rsidRPr="003B005F" w:rsidRDefault="00741F25" w:rsidP="006926F2">
            <w:pPr>
              <w:pStyle w:val="NoSpacing"/>
              <w:spacing w:line="220" w:lineRule="exact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6926F2">
            <w:pPr>
              <w:pStyle w:val="NoSpacing"/>
              <w:spacing w:line="220" w:lineRule="exact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9.10</w:t>
            </w:r>
          </w:p>
          <w:p w:rsidR="00741F25" w:rsidRPr="003B005F" w:rsidRDefault="00741F25" w:rsidP="006926F2">
            <w:pPr>
              <w:pStyle w:val="NoSpacing"/>
              <w:spacing w:line="220" w:lineRule="exact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Худ.творчество (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лепка//аппликация)</w:t>
            </w:r>
          </w:p>
          <w:p w:rsidR="00741F25" w:rsidRPr="003B005F" w:rsidRDefault="00741F25" w:rsidP="006926F2">
            <w:pPr>
              <w:pStyle w:val="NoSpacing"/>
              <w:spacing w:line="220" w:lineRule="exact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9.20 - 9.30</w:t>
            </w:r>
          </w:p>
          <w:p w:rsidR="00741F25" w:rsidRPr="003B005F" w:rsidRDefault="00741F25" w:rsidP="006926F2">
            <w:pPr>
              <w:pStyle w:val="NoSpacing"/>
              <w:spacing w:line="220" w:lineRule="exact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9.40 – 9.50</w:t>
            </w:r>
          </w:p>
        </w:tc>
      </w:tr>
      <w:tr w:rsidR="00741F25" w:rsidRPr="003B005F">
        <w:trPr>
          <w:cantSplit/>
          <w:trHeight w:val="1531"/>
        </w:trPr>
        <w:tc>
          <w:tcPr>
            <w:tcW w:w="709" w:type="dxa"/>
            <w:textDirection w:val="btLr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 мл.гр. №1 «Дельфинята»</w:t>
            </w:r>
          </w:p>
        </w:tc>
        <w:tc>
          <w:tcPr>
            <w:tcW w:w="2269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9.00 - 9.15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(рисование)</w:t>
            </w:r>
          </w:p>
          <w:p w:rsidR="00741F25" w:rsidRPr="003B005F" w:rsidRDefault="00741F25" w:rsidP="006B11B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9.40 -  9.50</w:t>
            </w:r>
          </w:p>
        </w:tc>
        <w:tc>
          <w:tcPr>
            <w:tcW w:w="1984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9.15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 на прогулке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9.00 - 9.15</w:t>
            </w:r>
          </w:p>
          <w:p w:rsidR="00741F25" w:rsidRPr="003B005F" w:rsidRDefault="00741F25" w:rsidP="0092241D">
            <w:pPr>
              <w:pStyle w:val="NoSpacing"/>
              <w:ind w:left="34" w:firstLine="176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92241D">
            <w:pPr>
              <w:pStyle w:val="NoSpacing"/>
              <w:ind w:left="34" w:firstLine="176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 Музыка</w:t>
            </w:r>
          </w:p>
          <w:p w:rsidR="00741F25" w:rsidRPr="003B005F" w:rsidRDefault="00741F25" w:rsidP="004F137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9.15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Худ.творчество (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лепка//аппликация)</w:t>
            </w:r>
          </w:p>
          <w:p w:rsidR="00741F25" w:rsidRPr="003B005F" w:rsidRDefault="00741F25" w:rsidP="006926F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9.25 - 9.40</w:t>
            </w:r>
          </w:p>
        </w:tc>
      </w:tr>
      <w:tr w:rsidR="00741F25" w:rsidRPr="003B005F">
        <w:trPr>
          <w:cantSplit/>
          <w:trHeight w:val="1413"/>
        </w:trPr>
        <w:tc>
          <w:tcPr>
            <w:tcW w:w="709" w:type="dxa"/>
            <w:textDirection w:val="btLr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 мл.гр. № 2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«Непоседы»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(лепка //аппликация)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9.15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6B11B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9.25 – 9.40</w:t>
            </w:r>
          </w:p>
        </w:tc>
        <w:tc>
          <w:tcPr>
            <w:tcW w:w="1984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E614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16.00- 16.15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 Музыка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9.15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6B11B4">
            <w:pPr>
              <w:pStyle w:val="NoSpacing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126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 на прогулке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9.25 - 9.40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(рисование)</w:t>
            </w:r>
          </w:p>
          <w:p w:rsidR="00741F25" w:rsidRPr="003B005F" w:rsidRDefault="00741F25" w:rsidP="006B11B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9.40 - 9.50</w:t>
            </w:r>
          </w:p>
        </w:tc>
      </w:tr>
      <w:tr w:rsidR="00741F25" w:rsidRPr="003B005F">
        <w:trPr>
          <w:cantSplit/>
          <w:trHeight w:val="1320"/>
        </w:trPr>
        <w:tc>
          <w:tcPr>
            <w:tcW w:w="709" w:type="dxa"/>
            <w:textDirection w:val="btLr"/>
          </w:tcPr>
          <w:p w:rsidR="00741F25" w:rsidRPr="003B005F" w:rsidRDefault="00741F25" w:rsidP="006C63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 мл.гр. № 3 «Смешарики»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9" w:type="dxa"/>
          </w:tcPr>
          <w:p w:rsidR="00741F25" w:rsidRPr="003B005F" w:rsidRDefault="00741F25" w:rsidP="006C630A">
            <w:pPr>
              <w:pStyle w:val="NoSpacing"/>
              <w:spacing w:line="220" w:lineRule="exact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(лепка //аппликация)</w:t>
            </w:r>
          </w:p>
          <w:p w:rsidR="00741F25" w:rsidRPr="003B005F" w:rsidRDefault="00741F25" w:rsidP="006C630A">
            <w:pPr>
              <w:pStyle w:val="NoSpacing"/>
              <w:spacing w:line="220" w:lineRule="exact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9.15</w:t>
            </w:r>
          </w:p>
          <w:p w:rsidR="00741F25" w:rsidRPr="003B005F" w:rsidRDefault="00741F25" w:rsidP="006C630A">
            <w:pPr>
              <w:pStyle w:val="NoSpacing"/>
              <w:spacing w:line="220" w:lineRule="exact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</w:t>
            </w:r>
          </w:p>
          <w:p w:rsidR="00741F25" w:rsidRPr="003B005F" w:rsidRDefault="00741F25" w:rsidP="006C630A">
            <w:pPr>
              <w:pStyle w:val="NoSpacing"/>
              <w:spacing w:line="220" w:lineRule="exact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культура</w:t>
            </w:r>
          </w:p>
          <w:p w:rsidR="00741F25" w:rsidRPr="003B005F" w:rsidRDefault="00741F25" w:rsidP="006C630A">
            <w:pPr>
              <w:pStyle w:val="NoSpacing"/>
              <w:spacing w:line="220" w:lineRule="exact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9.25 - 9.40</w:t>
            </w:r>
          </w:p>
        </w:tc>
        <w:tc>
          <w:tcPr>
            <w:tcW w:w="1984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 на прогулке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(рисование)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9.00 – 9.15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6C630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9.40 – 9.55</w:t>
            </w:r>
          </w:p>
        </w:tc>
        <w:tc>
          <w:tcPr>
            <w:tcW w:w="2126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9.50 – 10.05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9.25 – 9.40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41F25" w:rsidRPr="003B005F">
        <w:trPr>
          <w:cantSplit/>
          <w:trHeight w:val="1555"/>
        </w:trPr>
        <w:tc>
          <w:tcPr>
            <w:tcW w:w="709" w:type="dxa"/>
            <w:textDirection w:val="btLr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Ср.гр. №1 «Почемучки»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9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9.45 – 10.05</w:t>
            </w:r>
          </w:p>
          <w:p w:rsidR="00741F25" w:rsidRPr="003B005F" w:rsidRDefault="00741F25" w:rsidP="006926F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 на прогулке</w:t>
            </w:r>
          </w:p>
        </w:tc>
        <w:tc>
          <w:tcPr>
            <w:tcW w:w="1984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(рисование) </w:t>
            </w:r>
          </w:p>
          <w:p w:rsidR="00741F25" w:rsidRPr="003B005F" w:rsidRDefault="00741F25" w:rsidP="006B11B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9.10 – 9.30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:rsidR="00741F25" w:rsidRPr="003B005F" w:rsidRDefault="00741F25" w:rsidP="004F137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9.40 – 10.00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E614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9.40 – 10.00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(лепка //аппликация)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9.10 – 9.30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6926F2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9.45 -10.05</w:t>
            </w:r>
          </w:p>
        </w:tc>
      </w:tr>
      <w:tr w:rsidR="00741F25" w:rsidRPr="003B005F">
        <w:trPr>
          <w:cantSplit/>
          <w:trHeight w:val="1545"/>
        </w:trPr>
        <w:tc>
          <w:tcPr>
            <w:tcW w:w="709" w:type="dxa"/>
            <w:textDirection w:val="btLr"/>
          </w:tcPr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Ср. гр. № 2 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0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«Звездочи»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69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Худ.творчество 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>(лепка //аппликация)</w:t>
            </w:r>
          </w:p>
          <w:p w:rsidR="00741F25" w:rsidRPr="003B005F" w:rsidRDefault="00741F25" w:rsidP="00E614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9.10 – 9.30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9.45 – 10.05</w:t>
            </w:r>
          </w:p>
        </w:tc>
        <w:tc>
          <w:tcPr>
            <w:tcW w:w="1984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9.40 – 10.00</w:t>
            </w: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Физическая культура  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9.10 – 9.30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 xml:space="preserve">Художественное творчество  </w:t>
            </w:r>
            <w:r w:rsidRPr="003B005F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(рисование) </w:t>
            </w:r>
          </w:p>
          <w:p w:rsidR="00741F25" w:rsidRPr="003B005F" w:rsidRDefault="00741F25" w:rsidP="00E6140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9.10 – 9.30</w:t>
            </w:r>
          </w:p>
          <w:p w:rsidR="00741F25" w:rsidRPr="003B005F" w:rsidRDefault="00741F25" w:rsidP="00E6140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6926F2">
            <w:pPr>
              <w:pStyle w:val="NoSpacing"/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2268" w:type="dxa"/>
          </w:tcPr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Музыка</w:t>
            </w:r>
          </w:p>
          <w:p w:rsidR="00741F25" w:rsidRPr="003B005F" w:rsidRDefault="00741F25" w:rsidP="0092241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B005F">
              <w:rPr>
                <w:rFonts w:ascii="Times New Roman" w:hAnsi="Times New Roman" w:cs="Times New Roman"/>
              </w:rPr>
              <w:t>9.45 – 10.05.</w:t>
            </w: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741F25" w:rsidRPr="003B005F" w:rsidRDefault="00741F25" w:rsidP="0092241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B005F">
              <w:rPr>
                <w:rFonts w:ascii="Times New Roman" w:hAnsi="Times New Roman" w:cs="Times New Roman"/>
                <w:b/>
                <w:bCs/>
              </w:rPr>
              <w:t>Физическая культура на прогулке</w:t>
            </w:r>
          </w:p>
        </w:tc>
      </w:tr>
    </w:tbl>
    <w:p w:rsidR="00741F25" w:rsidRPr="00EB56A6" w:rsidRDefault="00741F25" w:rsidP="00EB56A6">
      <w:pPr>
        <w:pStyle w:val="NoSpacing"/>
        <w:rPr>
          <w:rFonts w:cs="Times New Roman"/>
          <w:lang w:val="en-US"/>
        </w:rPr>
      </w:pPr>
    </w:p>
    <w:sectPr w:rsidR="00741F25" w:rsidRPr="00EB56A6" w:rsidSect="00EB56A6">
      <w:pgSz w:w="12240" w:h="15840"/>
      <w:pgMar w:top="360" w:right="851" w:bottom="284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27AB0"/>
    <w:multiLevelType w:val="hybridMultilevel"/>
    <w:tmpl w:val="6E0A0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E47"/>
    <w:rsid w:val="00155AEE"/>
    <w:rsid w:val="002B3112"/>
    <w:rsid w:val="003B005F"/>
    <w:rsid w:val="004A4949"/>
    <w:rsid w:val="004F137E"/>
    <w:rsid w:val="006926F2"/>
    <w:rsid w:val="006B11B4"/>
    <w:rsid w:val="006C630A"/>
    <w:rsid w:val="006E2E47"/>
    <w:rsid w:val="00741F25"/>
    <w:rsid w:val="0092241D"/>
    <w:rsid w:val="0097630B"/>
    <w:rsid w:val="00993851"/>
    <w:rsid w:val="00D06B29"/>
    <w:rsid w:val="00E434EA"/>
    <w:rsid w:val="00E61403"/>
    <w:rsid w:val="00EB56A6"/>
    <w:rsid w:val="00F30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29"/>
    <w:pPr>
      <w:spacing w:after="200" w:line="276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06B29"/>
    <w:rPr>
      <w:rFonts w:eastAsia="Times New Roman" w:cs="Calibri"/>
    </w:rPr>
  </w:style>
  <w:style w:type="paragraph" w:styleId="BalloonText">
    <w:name w:val="Balloon Text"/>
    <w:basedOn w:val="Normal"/>
    <w:link w:val="BalloonTextChar"/>
    <w:uiPriority w:val="99"/>
    <w:semiHidden/>
    <w:rsid w:val="006C6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C630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</TotalTime>
  <Pages>1</Pages>
  <Words>354</Words>
  <Characters>2018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)</cp:lastModifiedBy>
  <cp:revision>4</cp:revision>
  <cp:lastPrinted>2012-06-04T05:12:00Z</cp:lastPrinted>
  <dcterms:created xsi:type="dcterms:W3CDTF">2012-06-04T04:00:00Z</dcterms:created>
  <dcterms:modified xsi:type="dcterms:W3CDTF">2012-07-02T13:40:00Z</dcterms:modified>
</cp:coreProperties>
</file>