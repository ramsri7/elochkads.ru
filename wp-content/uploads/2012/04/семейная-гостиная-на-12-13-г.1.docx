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C4D" w:rsidRDefault="00902C4D" w:rsidP="00330A26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0A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План работы клуба «Семейная гостиная»</w:t>
      </w:r>
    </w:p>
    <w:p w:rsidR="00902C4D" w:rsidRPr="00F4785C" w:rsidRDefault="00902C4D" w:rsidP="00330A26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МКДОУ «ДС «Ёлочка» г. Тарко – Сале</w:t>
      </w:r>
      <w:bookmarkStart w:id="0" w:name="_GoBack"/>
      <w:bookmarkEnd w:id="0"/>
      <w:r w:rsidRPr="009661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 2012 – 2013 учебный год</w:t>
      </w:r>
    </w:p>
    <w:p w:rsidR="00902C4D" w:rsidRDefault="00902C4D" w:rsidP="00330A2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A0"/>
      </w:tblPr>
      <w:tblGrid>
        <w:gridCol w:w="7797"/>
        <w:gridCol w:w="2126"/>
      </w:tblGrid>
      <w:tr w:rsidR="00902C4D">
        <w:tc>
          <w:tcPr>
            <w:tcW w:w="7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Тема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</w:tr>
      <w:tr w:rsidR="00902C4D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Pr="00181616" w:rsidRDefault="00902C4D" w:rsidP="0071606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616">
              <w:rPr>
                <w:rFonts w:ascii="Times New Roman" w:hAnsi="Times New Roman" w:cs="Times New Roman"/>
                <w:sz w:val="24"/>
                <w:szCs w:val="24"/>
              </w:rPr>
              <w:t>Как ходить с ребенком по магазинам без слез и истерик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 xml:space="preserve">октябрь </w:t>
            </w:r>
          </w:p>
        </w:tc>
      </w:tr>
      <w:tr w:rsidR="00902C4D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Pr="00181616" w:rsidRDefault="00902C4D" w:rsidP="0071606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Конкурсная программа, посвященная Дню матери «Мисс Мама»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ноябрь</w:t>
            </w:r>
          </w:p>
        </w:tc>
      </w:tr>
      <w:tr w:rsidR="00902C4D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Pr="00181616" w:rsidRDefault="00902C4D" w:rsidP="0071606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Новогодние праздники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декабрь</w:t>
            </w:r>
          </w:p>
        </w:tc>
      </w:tr>
      <w:tr w:rsidR="00902C4D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</w:pPr>
            <w:r w:rsidRPr="00181616">
              <w:t>Плюсы и минусы разных стилей воспитания детей. Позиции в общении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январь</w:t>
            </w:r>
          </w:p>
        </w:tc>
      </w:tr>
      <w:tr w:rsidR="00902C4D">
        <w:trPr>
          <w:trHeight w:val="285"/>
        </w:trPr>
        <w:tc>
          <w:tcPr>
            <w:tcW w:w="7797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902C4D" w:rsidRDefault="00902C4D" w:rsidP="00716065">
            <w:pPr>
              <w:pStyle w:val="a"/>
            </w:pPr>
            <w:r w:rsidRPr="00181616">
              <w:t>Особенные дети (гиперактив</w:t>
            </w:r>
            <w:r>
              <w:t>ные, медлительные, застенчивые)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февраль</w:t>
            </w:r>
          </w:p>
        </w:tc>
      </w:tr>
      <w:tr w:rsidR="00902C4D">
        <w:trPr>
          <w:trHeight w:val="382"/>
        </w:trPr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902C4D" w:rsidRPr="00181616" w:rsidRDefault="00902C4D" w:rsidP="0071606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Праздничный концерт к Международному женскому дню 8 Марта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март</w:t>
            </w:r>
          </w:p>
        </w:tc>
      </w:tr>
      <w:tr w:rsidR="00902C4D">
        <w:trPr>
          <w:trHeight w:val="60"/>
        </w:trPr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902C4D" w:rsidRPr="00181616" w:rsidRDefault="00902C4D" w:rsidP="00716065">
            <w:pPr>
              <w:pStyle w:val="a"/>
            </w:pPr>
            <w:r w:rsidRPr="00181616">
              <w:t>Врунишка или фантазер?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 xml:space="preserve">апрель </w:t>
            </w:r>
          </w:p>
        </w:tc>
      </w:tr>
      <w:tr w:rsidR="00902C4D"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2C4D" w:rsidRPr="00181616" w:rsidRDefault="00902C4D" w:rsidP="00716065">
            <w:pPr>
              <w:pStyle w:val="a"/>
            </w:pPr>
            <w:r w:rsidRPr="00181616">
              <w:t>Поощре</w:t>
            </w:r>
            <w:r>
              <w:t>ния и наказания ребенка в семье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02C4D" w:rsidRDefault="00902C4D" w:rsidP="00716065">
            <w:pPr>
              <w:pStyle w:val="a"/>
              <w:snapToGrid w:val="0"/>
              <w:jc w:val="center"/>
            </w:pPr>
            <w:r>
              <w:t>май</w:t>
            </w:r>
          </w:p>
        </w:tc>
      </w:tr>
    </w:tbl>
    <w:p w:rsidR="00902C4D" w:rsidRDefault="00902C4D"/>
    <w:sectPr w:rsidR="00902C4D" w:rsidSect="0033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18F9"/>
    <w:rsid w:val="000929C4"/>
    <w:rsid w:val="00181616"/>
    <w:rsid w:val="00330A26"/>
    <w:rsid w:val="004275D5"/>
    <w:rsid w:val="004E3BC9"/>
    <w:rsid w:val="005F19EF"/>
    <w:rsid w:val="00716065"/>
    <w:rsid w:val="00902C4D"/>
    <w:rsid w:val="00966149"/>
    <w:rsid w:val="009B0BF4"/>
    <w:rsid w:val="00D345D7"/>
    <w:rsid w:val="00D518F9"/>
    <w:rsid w:val="00F4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2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30A26"/>
    <w:pPr>
      <w:ind w:left="720"/>
    </w:pPr>
    <w:rPr>
      <w:rFonts w:eastAsia="Times New Roman"/>
    </w:rPr>
  </w:style>
  <w:style w:type="paragraph" w:styleId="NoSpacing">
    <w:name w:val="No Spacing"/>
    <w:uiPriority w:val="99"/>
    <w:qFormat/>
    <w:rsid w:val="00330A26"/>
    <w:rPr>
      <w:rFonts w:eastAsia="Times New Roman" w:cs="Calibri"/>
    </w:rPr>
  </w:style>
  <w:style w:type="paragraph" w:customStyle="1" w:styleId="a">
    <w:name w:val="Содержимое таблицы"/>
    <w:basedOn w:val="Normal"/>
    <w:uiPriority w:val="99"/>
    <w:rsid w:val="00330A26"/>
    <w:pPr>
      <w:widowControl w:val="0"/>
      <w:suppressLineNumbers/>
      <w:suppressAutoHyphens/>
      <w:spacing w:after="0" w:line="240" w:lineRule="auto"/>
    </w:pPr>
    <w:rPr>
      <w:rFonts w:cs="Times New Roman"/>
      <w:kern w:val="2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82</Words>
  <Characters>471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)</cp:lastModifiedBy>
  <cp:revision>4</cp:revision>
  <dcterms:created xsi:type="dcterms:W3CDTF">2012-09-25T02:23:00Z</dcterms:created>
  <dcterms:modified xsi:type="dcterms:W3CDTF">2012-11-06T14:33:00Z</dcterms:modified>
</cp:coreProperties>
</file>