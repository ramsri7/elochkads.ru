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DC" w:rsidRPr="003D1687" w:rsidRDefault="001064DC" w:rsidP="00204FBA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noProof/>
          <w:lang w:eastAsia="ru-RU"/>
        </w:rPr>
        <w:pict>
          <v:shape id="5-конечная звезда 9" o:spid="_x0000_s1026" style="position:absolute;left:0;text-align:left;margin-left:325.25pt;margin-top:-2.35pt;width:29.5pt;height:3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73,407624" path="m,155698r143075,1l187287,r44211,155699l374573,155698,258822,251924r44214,155699l187287,311395,71537,407623,115751,251924,,155698xe" fillcolor="#652523" stroked="f">
            <v:fill color2="#ba4442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path arrowok="t" o:connecttype="custom" o:connectlocs="0,155698;143075,155699;187287,0;231498,155699;374573,155698;258822,251924;303036,407623;187287,311395;71537,407623;115751,251924;0,155698" o:connectangles="0,0,0,0,0,0,0,0,0,0,0"/>
          </v:shape>
        </w:pict>
      </w:r>
      <w:r>
        <w:rPr>
          <w:noProof/>
          <w:lang w:eastAsia="ru-RU"/>
        </w:rPr>
        <w:pict>
          <v:shape id="5-конечная звезда 3" o:spid="_x0000_s1027" style="position:absolute;left:0;text-align:left;margin-left:94.55pt;margin-top:1.1pt;width:38.15pt;height:2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4743,297455" path="m1,113617r185155,1l242372,r57215,113618l484742,113617,334948,183837r57217,113617l242372,227234,92578,297454,149795,183837,1,113617xe" fillcolor="#652523" stroked="f">
            <v:fill color2="#ba4442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path arrowok="t" o:connecttype="custom" o:connectlocs="1,113617;185156,113618;242372,0;299587,113618;484742,113617;334948,183837;392165,297454;242372,227234;92578,297454;149795,183837;1,113617" o:connectangles="0,0,0,0,0,0,0,0,0,0,0"/>
          </v:shape>
        </w:pict>
      </w:r>
      <w:r w:rsidRPr="003D1687">
        <w:rPr>
          <w:rFonts w:ascii="Times New Roman" w:hAnsi="Times New Roman" w:cs="Times New Roman"/>
          <w:b/>
          <w:bCs/>
          <w:i/>
          <w:iCs/>
          <w:sz w:val="48"/>
          <w:szCs w:val="48"/>
        </w:rPr>
        <w:t>Группа звездочки</w:t>
      </w:r>
    </w:p>
    <w:p w:rsidR="001064DC" w:rsidRDefault="001064DC" w:rsidP="00204FB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Группа «Звездочки приняла участие в акции: «Помоги зимующим птицам». Родители совместно  с детьми изготовили кормушки. Затем данные кормушки были вывешены на территории детского сада и сейчас дети регулярно кормят птиц.</w:t>
      </w:r>
    </w:p>
    <w:p w:rsidR="001064DC" w:rsidRDefault="001064DC" w:rsidP="009B494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21C7">
        <w:rPr>
          <w:rFonts w:ascii="Times New Roman" w:hAnsi="Times New Roman" w:cs="Times New Roman"/>
          <w:noProof/>
          <w:sz w:val="40"/>
          <w:szCs w:val="4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4pt;height:146.25pt;visibility:visible">
            <v:imagedata r:id="rId4" o:title=""/>
          </v:shape>
        </w:pict>
      </w:r>
    </w:p>
    <w:p w:rsidR="001064DC" w:rsidRPr="009B4943" w:rsidRDefault="001064DC" w:rsidP="009B4943">
      <w:pPr>
        <w:jc w:val="both"/>
        <w:rPr>
          <w:rFonts w:ascii="Times New Roman" w:hAnsi="Times New Roman" w:cs="Times New Roman"/>
          <w:sz w:val="40"/>
          <w:szCs w:val="40"/>
        </w:rPr>
      </w:pPr>
      <w:r w:rsidRPr="009B4943">
        <w:rPr>
          <w:rFonts w:ascii="Times New Roman" w:hAnsi="Times New Roman" w:cs="Times New Roman"/>
          <w:b/>
          <w:bCs/>
          <w:sz w:val="40"/>
          <w:szCs w:val="40"/>
        </w:rPr>
        <w:t>22 февраля</w:t>
      </w:r>
      <w:r>
        <w:rPr>
          <w:rFonts w:ascii="Times New Roman" w:hAnsi="Times New Roman" w:cs="Times New Roman"/>
          <w:sz w:val="40"/>
          <w:szCs w:val="40"/>
        </w:rPr>
        <w:t xml:space="preserve"> прошел спортивно-музыкальный праздник, посвященный дню защитника отечества. На данном мероприятии дети и родители приняли участие в эстафетах, и конкурсах. Папы доказали, что настоящий защитник отечества должен уметь делать все. В конце праздника дети подарили папам подарки сделанные своими</w:t>
      </w:r>
      <w:r w:rsidRPr="009B494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руками</w:t>
      </w:r>
      <w:r w:rsidRPr="009B4943">
        <w:rPr>
          <w:rFonts w:ascii="Times New Roman" w:hAnsi="Times New Roman" w:cs="Times New Roman"/>
          <w:sz w:val="40"/>
          <w:szCs w:val="40"/>
        </w:rPr>
        <w:t>.</w:t>
      </w:r>
    </w:p>
    <w:p w:rsidR="001064DC" w:rsidRDefault="001064DC" w:rsidP="009B494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21C7">
        <w:rPr>
          <w:rFonts w:ascii="Times New Roman" w:hAnsi="Times New Roman" w:cs="Times New Roman"/>
          <w:noProof/>
          <w:sz w:val="40"/>
          <w:szCs w:val="40"/>
          <w:lang w:eastAsia="ru-RU"/>
        </w:rPr>
        <w:pict>
          <v:shape id="Рисунок 2" o:spid="_x0000_i1026" type="#_x0000_t75" style="width:273.75pt;height:185.25pt;visibility:visible">
            <v:imagedata r:id="rId5" o:title=""/>
          </v:shape>
        </w:pict>
      </w:r>
    </w:p>
    <w:p w:rsidR="001064DC" w:rsidRDefault="001064DC" w:rsidP="00526A4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</w:p>
    <w:p w:rsidR="001064DC" w:rsidRPr="009B4943" w:rsidRDefault="001064DC" w:rsidP="009B4943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1064DC" w:rsidRPr="009B4943" w:rsidSect="00FC463E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4F0A"/>
    <w:rsid w:val="000D113A"/>
    <w:rsid w:val="001064DC"/>
    <w:rsid w:val="00204FBA"/>
    <w:rsid w:val="00321F88"/>
    <w:rsid w:val="003D1687"/>
    <w:rsid w:val="003F1B29"/>
    <w:rsid w:val="00526A4F"/>
    <w:rsid w:val="00680AA8"/>
    <w:rsid w:val="006C22BA"/>
    <w:rsid w:val="007F0F2D"/>
    <w:rsid w:val="00836035"/>
    <w:rsid w:val="008E4747"/>
    <w:rsid w:val="00905812"/>
    <w:rsid w:val="009B4943"/>
    <w:rsid w:val="009F10CB"/>
    <w:rsid w:val="00B94347"/>
    <w:rsid w:val="00DB21C7"/>
    <w:rsid w:val="00E64F0A"/>
    <w:rsid w:val="00FC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47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0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1</Pages>
  <Words>83</Words>
  <Characters>477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)</cp:lastModifiedBy>
  <cp:revision>13</cp:revision>
  <dcterms:created xsi:type="dcterms:W3CDTF">2012-03-01T09:10:00Z</dcterms:created>
  <dcterms:modified xsi:type="dcterms:W3CDTF">2012-04-23T13:48:00Z</dcterms:modified>
</cp:coreProperties>
</file>