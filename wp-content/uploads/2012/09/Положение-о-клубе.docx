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93" w:rsidRPr="00B84527" w:rsidRDefault="00F60A93" w:rsidP="00B8452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B84527">
        <w:rPr>
          <w:sz w:val="28"/>
          <w:szCs w:val="28"/>
        </w:rPr>
        <w:t>УТВЕРЖДАЮ</w:t>
      </w:r>
    </w:p>
    <w:p w:rsidR="00F60A93" w:rsidRPr="00B84527" w:rsidRDefault="00F60A93" w:rsidP="00B84527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Pr="00B84527">
        <w:rPr>
          <w:sz w:val="28"/>
          <w:szCs w:val="28"/>
        </w:rPr>
        <w:t>Заведующий МКДОУ</w:t>
      </w:r>
    </w:p>
    <w:p w:rsidR="00F60A93" w:rsidRPr="00B84527" w:rsidRDefault="00F60A93" w:rsidP="00EF0C2A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«ДС «Ёлочка</w:t>
      </w:r>
      <w:r w:rsidRPr="00B84527">
        <w:rPr>
          <w:sz w:val="28"/>
          <w:szCs w:val="28"/>
        </w:rPr>
        <w:t>» г.Тарко-Сале</w:t>
      </w:r>
    </w:p>
    <w:p w:rsidR="00F60A93" w:rsidRPr="00B84527" w:rsidRDefault="00F60A93" w:rsidP="00EF0C2A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_____________</w:t>
      </w:r>
      <w:r w:rsidRPr="00B84527">
        <w:rPr>
          <w:sz w:val="28"/>
          <w:szCs w:val="28"/>
        </w:rPr>
        <w:t>Т.Ю.Оносова</w:t>
      </w:r>
    </w:p>
    <w:p w:rsidR="00F60A93" w:rsidRPr="00B84527" w:rsidRDefault="00F60A93" w:rsidP="00EF0C2A">
      <w:pPr>
        <w:spacing w:after="0"/>
        <w:jc w:val="right"/>
        <w:rPr>
          <w:sz w:val="32"/>
          <w:szCs w:val="32"/>
        </w:rPr>
      </w:pPr>
      <w:r>
        <w:rPr>
          <w:sz w:val="28"/>
          <w:szCs w:val="28"/>
        </w:rPr>
        <w:t xml:space="preserve">      «_____»_____________</w:t>
      </w:r>
      <w:r w:rsidRPr="00B84527">
        <w:rPr>
          <w:sz w:val="28"/>
          <w:szCs w:val="28"/>
        </w:rPr>
        <w:t xml:space="preserve">2012г </w:t>
      </w:r>
      <w:r w:rsidRPr="00B84527">
        <w:rPr>
          <w:sz w:val="32"/>
          <w:szCs w:val="32"/>
        </w:rPr>
        <w:t xml:space="preserve">                      </w:t>
      </w:r>
    </w:p>
    <w:p w:rsidR="00F60A93" w:rsidRDefault="00F60A93" w:rsidP="009C1D61">
      <w:pPr>
        <w:spacing w:after="0" w:line="240" w:lineRule="auto"/>
        <w:rPr>
          <w:b/>
          <w:sz w:val="32"/>
          <w:szCs w:val="32"/>
        </w:rPr>
      </w:pPr>
    </w:p>
    <w:p w:rsidR="00F60A93" w:rsidRDefault="00F60A93" w:rsidP="009C1D61">
      <w:pPr>
        <w:spacing w:after="0" w:line="240" w:lineRule="auto"/>
        <w:rPr>
          <w:b/>
          <w:sz w:val="32"/>
          <w:szCs w:val="32"/>
        </w:rPr>
      </w:pPr>
    </w:p>
    <w:p w:rsidR="00F60A93" w:rsidRDefault="00F60A93" w:rsidP="009C1D61">
      <w:pPr>
        <w:spacing w:after="0" w:line="240" w:lineRule="auto"/>
        <w:jc w:val="center"/>
        <w:rPr>
          <w:b/>
          <w:sz w:val="28"/>
          <w:szCs w:val="28"/>
        </w:rPr>
      </w:pPr>
      <w:r w:rsidRPr="00B84527">
        <w:rPr>
          <w:b/>
          <w:sz w:val="28"/>
          <w:szCs w:val="28"/>
        </w:rPr>
        <w:t xml:space="preserve">Положение о  клубе </w:t>
      </w:r>
    </w:p>
    <w:p w:rsidR="00F60A93" w:rsidRPr="00B84527" w:rsidRDefault="00F60A93" w:rsidP="009C1D61">
      <w:pPr>
        <w:spacing w:after="0" w:line="240" w:lineRule="auto"/>
        <w:jc w:val="center"/>
        <w:rPr>
          <w:b/>
          <w:sz w:val="28"/>
          <w:szCs w:val="28"/>
        </w:rPr>
      </w:pPr>
      <w:r w:rsidRPr="00B84527">
        <w:rPr>
          <w:b/>
          <w:sz w:val="28"/>
          <w:szCs w:val="28"/>
        </w:rPr>
        <w:t>«Семейная гостиная»</w:t>
      </w:r>
    </w:p>
    <w:p w:rsidR="00F60A93" w:rsidRDefault="00F60A93" w:rsidP="00EF0C2A">
      <w:pPr>
        <w:jc w:val="both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</w:t>
      </w:r>
    </w:p>
    <w:p w:rsidR="00F60A93" w:rsidRPr="00683141" w:rsidRDefault="00F60A93" w:rsidP="009C1D61">
      <w:pPr>
        <w:jc w:val="center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>1.Общие положения.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before="100" w:beforeAutospacing="1" w:after="100" w:afterAutospacing="1"/>
        <w:ind w:right="57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Настоящие положение регламентирует порядок деятельности                                                                                                родительского клуба «</w:t>
      </w:r>
      <w:r>
        <w:rPr>
          <w:sz w:val="24"/>
          <w:szCs w:val="24"/>
        </w:rPr>
        <w:t>Семейная гостиная</w:t>
      </w:r>
      <w:r w:rsidRPr="00683141">
        <w:rPr>
          <w:sz w:val="24"/>
          <w:szCs w:val="24"/>
        </w:rPr>
        <w:t>» (далее-</w:t>
      </w:r>
      <w:r>
        <w:rPr>
          <w:sz w:val="24"/>
          <w:szCs w:val="24"/>
        </w:rPr>
        <w:t>к</w:t>
      </w:r>
      <w:r w:rsidRPr="00683141">
        <w:rPr>
          <w:sz w:val="24"/>
          <w:szCs w:val="24"/>
        </w:rPr>
        <w:t xml:space="preserve">луб) организованного в муниципальном казенном дошкольном общеобразовательном учреждении </w:t>
      </w:r>
      <w:r>
        <w:rPr>
          <w:sz w:val="24"/>
          <w:szCs w:val="24"/>
        </w:rPr>
        <w:t>МКДОУ</w:t>
      </w:r>
      <w:r w:rsidRPr="00683141">
        <w:rPr>
          <w:sz w:val="24"/>
          <w:szCs w:val="24"/>
        </w:rPr>
        <w:t xml:space="preserve"> </w:t>
      </w:r>
      <w:r>
        <w:rPr>
          <w:sz w:val="24"/>
          <w:szCs w:val="24"/>
        </w:rPr>
        <w:t>детский сад</w:t>
      </w:r>
      <w:r w:rsidRPr="00683141">
        <w:rPr>
          <w:sz w:val="24"/>
          <w:szCs w:val="24"/>
        </w:rPr>
        <w:t xml:space="preserve"> «Елочка»</w:t>
      </w:r>
      <w:r>
        <w:rPr>
          <w:sz w:val="24"/>
          <w:szCs w:val="24"/>
        </w:rPr>
        <w:t xml:space="preserve"> г. Тарко-Сале.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Клуб организован с целью повышения педагогической культуры родителей (законных представителей), вовлечения их в образовательно-воспитательный процесс МКДОУ как равноправных и равноответственных партнеров.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Клуб осуществляет свою деятельность  в соответствии с законом РФ «Об образовании» (статья 18), Конвенцией о правах ребенка, Уставом МКДОУ и настоящим положением.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Участниками </w:t>
      </w:r>
      <w:r>
        <w:rPr>
          <w:sz w:val="24"/>
          <w:szCs w:val="24"/>
        </w:rPr>
        <w:t xml:space="preserve"> </w:t>
      </w:r>
      <w:r w:rsidRPr="00683141">
        <w:rPr>
          <w:sz w:val="24"/>
          <w:szCs w:val="24"/>
        </w:rPr>
        <w:t>клуба являются родители (законные представители) воспитанников, педагоги МКДОУ.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Основными принципами работы клуба являются добровольность, компетентность, индивидуальный подход, открытость, постоянство обратной связи, соблюдение педагогической этики.</w:t>
      </w:r>
    </w:p>
    <w:p w:rsidR="00F60A93" w:rsidRPr="00683141" w:rsidRDefault="00F60A93" w:rsidP="00EF0C2A">
      <w:pPr>
        <w:pStyle w:val="ListParagraph"/>
        <w:numPr>
          <w:ilvl w:val="1"/>
          <w:numId w:val="4"/>
        </w:numPr>
        <w:spacing w:after="48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Положение о клубе   утверждается приказом заведующего МКДОУ.</w:t>
      </w:r>
    </w:p>
    <w:p w:rsidR="00F60A93" w:rsidRPr="00683141" w:rsidRDefault="00F60A93" w:rsidP="00EF0C2A">
      <w:pPr>
        <w:pStyle w:val="ListParagraph"/>
        <w:spacing w:after="480"/>
        <w:ind w:left="420"/>
        <w:jc w:val="both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 xml:space="preserve">         </w:t>
      </w:r>
    </w:p>
    <w:p w:rsidR="00F60A93" w:rsidRPr="00683141" w:rsidRDefault="00F60A93" w:rsidP="00EF0C2A">
      <w:pPr>
        <w:pStyle w:val="ListParagraph"/>
        <w:spacing w:after="480"/>
        <w:ind w:left="420"/>
        <w:jc w:val="both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</w:t>
      </w:r>
      <w:r w:rsidRPr="00683141">
        <w:rPr>
          <w:b/>
          <w:sz w:val="24"/>
          <w:szCs w:val="24"/>
        </w:rPr>
        <w:t>2. Основные направления деятельности клуба</w:t>
      </w:r>
    </w:p>
    <w:p w:rsidR="00F60A93" w:rsidRDefault="00F60A93" w:rsidP="00EF0C2A">
      <w:pPr>
        <w:pStyle w:val="ListParagraph"/>
        <w:spacing w:after="480"/>
        <w:ind w:left="170"/>
        <w:jc w:val="both"/>
        <w:rPr>
          <w:sz w:val="24"/>
          <w:szCs w:val="24"/>
        </w:rPr>
      </w:pPr>
    </w:p>
    <w:p w:rsidR="00F60A93" w:rsidRPr="00683141" w:rsidRDefault="00F60A93" w:rsidP="00EF0C2A">
      <w:pPr>
        <w:pStyle w:val="ListParagraph"/>
        <w:spacing w:after="480"/>
        <w:ind w:left="17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2.1 Повышение педагогической культуры родителей в области </w:t>
      </w:r>
    </w:p>
    <w:p w:rsidR="00F60A93" w:rsidRPr="00683141" w:rsidRDefault="00F60A93" w:rsidP="00EF0C2A">
      <w:pPr>
        <w:pStyle w:val="ListParagraph"/>
        <w:spacing w:after="480"/>
        <w:ind w:left="17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воспитания детей дошкольного возраста. 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2.2 Пр</w:t>
      </w:r>
      <w:r>
        <w:rPr>
          <w:sz w:val="24"/>
          <w:szCs w:val="24"/>
        </w:rPr>
        <w:t>едставление</w:t>
      </w:r>
      <w:r w:rsidRPr="00683141">
        <w:rPr>
          <w:sz w:val="24"/>
          <w:szCs w:val="24"/>
        </w:rPr>
        <w:t xml:space="preserve"> положительного опыта семейного воспитания.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2.3 Оказание психолого-педагогической</w:t>
      </w:r>
      <w:r>
        <w:rPr>
          <w:sz w:val="24"/>
          <w:szCs w:val="24"/>
        </w:rPr>
        <w:t xml:space="preserve"> </w:t>
      </w:r>
      <w:r w:rsidRPr="00683141">
        <w:rPr>
          <w:sz w:val="24"/>
          <w:szCs w:val="24"/>
        </w:rPr>
        <w:t xml:space="preserve"> помощи родителям.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2.4 Развитие новых форм общественно-семейного взаимодействия.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2.5 Обогащение семейного досуга культурными мероприятиями.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b/>
          <w:sz w:val="24"/>
          <w:szCs w:val="24"/>
        </w:rPr>
      </w:pPr>
      <w:r w:rsidRPr="00683141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</w:t>
      </w:r>
      <w:r w:rsidRPr="00683141">
        <w:rPr>
          <w:b/>
          <w:sz w:val="24"/>
          <w:szCs w:val="24"/>
        </w:rPr>
        <w:t>3. Организация деятельности клуба</w:t>
      </w:r>
    </w:p>
    <w:p w:rsidR="00F60A93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</w:t>
      </w:r>
    </w:p>
    <w:p w:rsidR="00F60A93" w:rsidRDefault="00F60A93" w:rsidP="00B84527">
      <w:pPr>
        <w:pStyle w:val="ListParagraph"/>
        <w:spacing w:after="48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683141">
        <w:rPr>
          <w:sz w:val="24"/>
          <w:szCs w:val="24"/>
        </w:rPr>
        <w:t>Работа клуба осуществляется на базе МКДОУ</w:t>
      </w:r>
      <w:r>
        <w:rPr>
          <w:sz w:val="24"/>
          <w:szCs w:val="24"/>
        </w:rPr>
        <w:t xml:space="preserve"> </w:t>
      </w:r>
      <w:r w:rsidRPr="00683141">
        <w:rPr>
          <w:sz w:val="24"/>
          <w:szCs w:val="24"/>
        </w:rPr>
        <w:t xml:space="preserve"> один раз в</w:t>
      </w:r>
      <w:r>
        <w:rPr>
          <w:sz w:val="24"/>
          <w:szCs w:val="24"/>
        </w:rPr>
        <w:t xml:space="preserve"> месяц согласно плана    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работы.</w:t>
      </w:r>
    </w:p>
    <w:p w:rsidR="00F60A93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3.2 Клуб посещают родители (законные п</w:t>
      </w:r>
      <w:r>
        <w:rPr>
          <w:sz w:val="24"/>
          <w:szCs w:val="24"/>
        </w:rPr>
        <w:t xml:space="preserve">редставители), желающие </w:t>
      </w:r>
      <w:r w:rsidRPr="00683141">
        <w:rPr>
          <w:sz w:val="24"/>
          <w:szCs w:val="24"/>
        </w:rPr>
        <w:t xml:space="preserve">повысить свой </w:t>
      </w:r>
      <w:r>
        <w:rPr>
          <w:sz w:val="24"/>
          <w:szCs w:val="24"/>
        </w:rPr>
        <w:t xml:space="preserve">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83141">
        <w:rPr>
          <w:sz w:val="24"/>
          <w:szCs w:val="24"/>
        </w:rPr>
        <w:t>психолого-педагогический уровень в вопросах воспитания детей.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3.3  Состав родителей (законных представителей) - участников клуба может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683141">
        <w:rPr>
          <w:sz w:val="24"/>
          <w:szCs w:val="24"/>
        </w:rPr>
        <w:t xml:space="preserve"> меняться в зависимости от их </w:t>
      </w:r>
      <w:r>
        <w:rPr>
          <w:sz w:val="24"/>
          <w:szCs w:val="24"/>
        </w:rPr>
        <w:t>интересов и потребности в занятиях.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3.4 Планирование работы клуба проводится с учетом интересов </w:t>
      </w:r>
      <w:r>
        <w:rPr>
          <w:sz w:val="24"/>
          <w:szCs w:val="24"/>
        </w:rPr>
        <w:t xml:space="preserve">и запросов </w:t>
      </w:r>
      <w:r w:rsidRPr="00683141">
        <w:rPr>
          <w:sz w:val="24"/>
          <w:szCs w:val="24"/>
        </w:rPr>
        <w:t>родителей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(законных представителей). План работы утверждается заведующей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МКДОУ.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3.5 Формы организации работы клуба: творческие мастерские, объединения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по интересам, психологические тренинги, практикумы.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3.6 На итоговом заседании клуба обсуждаются результаты работы и ее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эффективность.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b/>
          <w:sz w:val="24"/>
          <w:szCs w:val="24"/>
        </w:rPr>
      </w:pPr>
      <w:r w:rsidRPr="006831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</w:t>
      </w:r>
      <w:r w:rsidRPr="00683141">
        <w:rPr>
          <w:b/>
          <w:sz w:val="24"/>
          <w:szCs w:val="24"/>
        </w:rPr>
        <w:t>4. Права и обязанности участников клуба</w:t>
      </w:r>
    </w:p>
    <w:p w:rsidR="00F60A93" w:rsidRDefault="00F60A93" w:rsidP="00EF0C2A">
      <w:pPr>
        <w:pStyle w:val="ListParagraph"/>
        <w:spacing w:after="480"/>
        <w:ind w:left="0"/>
        <w:jc w:val="both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 xml:space="preserve">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4.1 Родители (законные представители) имеют право на: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получение квалифицированной консультативной помощи по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вопросам воспитания ребенка;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получение практической помощи в ор</w:t>
      </w:r>
      <w:r>
        <w:rPr>
          <w:sz w:val="24"/>
          <w:szCs w:val="24"/>
        </w:rPr>
        <w:t>ганизации занятий с детьми дома;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высказывание собственного мнения </w:t>
      </w:r>
      <w:r>
        <w:rPr>
          <w:sz w:val="24"/>
          <w:szCs w:val="24"/>
        </w:rPr>
        <w:t>и обмен опытом воспитания детей;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4.2 МКДОУ имеет право: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на изучение и распространение положительного опыта семейного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воспитания;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внесение корректив в план работы клуба в зависимости от 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возникающих проблем, интересов и запросов родителей (законных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представителей);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4.3 Родители обязаны соблюдать нормы этического поведения.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4.4 МКДОУ обязано: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организовать работу клуба в соответствии с планом, утвержденным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</w:t>
      </w:r>
      <w:r>
        <w:rPr>
          <w:sz w:val="24"/>
          <w:szCs w:val="24"/>
        </w:rPr>
        <w:t>з</w:t>
      </w:r>
      <w:r w:rsidRPr="00683141">
        <w:rPr>
          <w:sz w:val="24"/>
          <w:szCs w:val="24"/>
        </w:rPr>
        <w:t>аведующим МКДОУ и с учетом интересов и потребностей родителей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(законных представителей);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- предоставлять квалифицированную консультативную и практическую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помощь родителям (законным представителям).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b/>
          <w:sz w:val="24"/>
          <w:szCs w:val="24"/>
        </w:rPr>
      </w:pPr>
      <w:r w:rsidRPr="00683141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 xml:space="preserve">               </w:t>
      </w:r>
      <w:r w:rsidRPr="00683141">
        <w:rPr>
          <w:b/>
          <w:sz w:val="24"/>
          <w:szCs w:val="24"/>
        </w:rPr>
        <w:t>5. Документация</w:t>
      </w:r>
    </w:p>
    <w:p w:rsidR="00F60A93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5.1 Клуб работает по утвержденному в начале года плану.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>5.2 Занятия клуба фиксируются в тетради регистрации занятий по форме: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- дата проведения;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- тема занятия;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- количество присутствующих;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-подпись руководителя;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5.3 Тетрадь регистрации занятий нумеруется, прошивается, скрепляется печатью и подписью руководителя МКДОУ. </w:t>
      </w:r>
    </w:p>
    <w:p w:rsidR="00F60A93" w:rsidRPr="00683141" w:rsidRDefault="00F60A93" w:rsidP="00EF0C2A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</w:t>
      </w:r>
    </w:p>
    <w:p w:rsidR="00F60A93" w:rsidRDefault="00F60A93" w:rsidP="009C1D61">
      <w:pPr>
        <w:pStyle w:val="ListParagraph"/>
        <w:spacing w:after="480"/>
        <w:ind w:left="0"/>
        <w:jc w:val="both"/>
        <w:rPr>
          <w:sz w:val="24"/>
          <w:szCs w:val="24"/>
        </w:rPr>
      </w:pPr>
      <w:r w:rsidRPr="00683141">
        <w:rPr>
          <w:sz w:val="24"/>
          <w:szCs w:val="24"/>
        </w:rPr>
        <w:t xml:space="preserve">                   </w:t>
      </w:r>
    </w:p>
    <w:p w:rsidR="00F60A93" w:rsidRPr="009C1D61" w:rsidRDefault="00F60A93" w:rsidP="009C1D61">
      <w:pPr>
        <w:pStyle w:val="ListParagraph"/>
        <w:spacing w:after="480"/>
        <w:ind w:left="0"/>
        <w:jc w:val="both"/>
        <w:rPr>
          <w:sz w:val="24"/>
          <w:szCs w:val="24"/>
        </w:rPr>
      </w:pPr>
    </w:p>
    <w:p w:rsidR="00F60A93" w:rsidRDefault="00F60A93" w:rsidP="00EF0C2A">
      <w:pPr>
        <w:pStyle w:val="ListParagraph"/>
        <w:spacing w:after="480"/>
        <w:ind w:left="0"/>
        <w:jc w:val="center"/>
        <w:rPr>
          <w:b/>
          <w:sz w:val="24"/>
          <w:szCs w:val="24"/>
        </w:rPr>
      </w:pPr>
    </w:p>
    <w:p w:rsidR="00F60A93" w:rsidRDefault="00F60A93" w:rsidP="00EF0C2A">
      <w:pPr>
        <w:pStyle w:val="ListParagraph"/>
        <w:spacing w:after="480"/>
        <w:ind w:left="0"/>
        <w:jc w:val="center"/>
        <w:rPr>
          <w:b/>
          <w:sz w:val="28"/>
          <w:szCs w:val="28"/>
        </w:rPr>
      </w:pPr>
    </w:p>
    <w:p w:rsidR="00F60A93" w:rsidRDefault="00F60A93" w:rsidP="00EF0C2A">
      <w:pPr>
        <w:pStyle w:val="ListParagraph"/>
        <w:spacing w:after="480"/>
        <w:ind w:left="0"/>
        <w:jc w:val="center"/>
        <w:rPr>
          <w:b/>
          <w:sz w:val="28"/>
          <w:szCs w:val="28"/>
        </w:rPr>
      </w:pPr>
    </w:p>
    <w:sectPr w:rsidR="00F60A93" w:rsidSect="009C1D61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49CD9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5601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8A6F1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48CD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958CE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659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4279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06D6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BA2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786E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6A2F71"/>
    <w:multiLevelType w:val="hybridMultilevel"/>
    <w:tmpl w:val="3442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20A3B64"/>
    <w:multiLevelType w:val="hybridMultilevel"/>
    <w:tmpl w:val="FB34A2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925CDA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13">
    <w:nsid w:val="1AD7550D"/>
    <w:multiLevelType w:val="hybridMultilevel"/>
    <w:tmpl w:val="B46415C0"/>
    <w:lvl w:ilvl="0" w:tplc="40AA1C2E">
      <w:start w:val="1"/>
      <w:numFmt w:val="decimal"/>
      <w:lvlText w:val="%1."/>
      <w:lvlJc w:val="left"/>
      <w:pPr>
        <w:ind w:left="34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14">
    <w:nsid w:val="26CE76C6"/>
    <w:multiLevelType w:val="hybridMultilevel"/>
    <w:tmpl w:val="D11CD7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B1C7A20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16">
    <w:nsid w:val="2C817FD5"/>
    <w:multiLevelType w:val="hybridMultilevel"/>
    <w:tmpl w:val="ADA8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43AF8"/>
    <w:multiLevelType w:val="hybridMultilevel"/>
    <w:tmpl w:val="868AFD56"/>
    <w:lvl w:ilvl="0" w:tplc="02D4C134">
      <w:start w:val="1"/>
      <w:numFmt w:val="decimal"/>
      <w:lvlText w:val="%1"/>
      <w:lvlJc w:val="left"/>
      <w:pPr>
        <w:ind w:left="306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820" w:hanging="180"/>
      </w:pPr>
      <w:rPr>
        <w:rFonts w:cs="Times New Roman"/>
      </w:rPr>
    </w:lvl>
  </w:abstractNum>
  <w:abstractNum w:abstractNumId="18">
    <w:nsid w:val="328D149C"/>
    <w:multiLevelType w:val="hybridMultilevel"/>
    <w:tmpl w:val="96CCB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95F23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20">
    <w:nsid w:val="37E223BA"/>
    <w:multiLevelType w:val="hybridMultilevel"/>
    <w:tmpl w:val="9FBED3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CB40AA8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22">
    <w:nsid w:val="3EF330B2"/>
    <w:multiLevelType w:val="hybridMultilevel"/>
    <w:tmpl w:val="B6E02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526FF"/>
    <w:multiLevelType w:val="hybridMultilevel"/>
    <w:tmpl w:val="60A2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416E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25">
    <w:nsid w:val="4A79476C"/>
    <w:multiLevelType w:val="hybridMultilevel"/>
    <w:tmpl w:val="9D8A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CD66E22"/>
    <w:multiLevelType w:val="hybridMultilevel"/>
    <w:tmpl w:val="ACE4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AB0A5D"/>
    <w:multiLevelType w:val="hybridMultilevel"/>
    <w:tmpl w:val="87BE1F40"/>
    <w:lvl w:ilvl="0" w:tplc="041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8">
    <w:nsid w:val="51057290"/>
    <w:multiLevelType w:val="hybridMultilevel"/>
    <w:tmpl w:val="94B2F5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13115D8"/>
    <w:multiLevelType w:val="hybridMultilevel"/>
    <w:tmpl w:val="471456A6"/>
    <w:lvl w:ilvl="0" w:tplc="0419000F">
      <w:start w:val="1"/>
      <w:numFmt w:val="decimal"/>
      <w:lvlText w:val="%1."/>
      <w:lvlJc w:val="left"/>
      <w:pPr>
        <w:ind w:left="11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30">
    <w:nsid w:val="616D6049"/>
    <w:multiLevelType w:val="hybridMultilevel"/>
    <w:tmpl w:val="1696D3AA"/>
    <w:lvl w:ilvl="0" w:tplc="8ADA709E">
      <w:start w:val="1"/>
      <w:numFmt w:val="decimal"/>
      <w:lvlText w:val="%1"/>
      <w:lvlJc w:val="center"/>
      <w:pPr>
        <w:ind w:left="1140" w:hanging="360"/>
      </w:pPr>
      <w:rPr>
        <w:rFonts w:cs="Times New Roman" w:hint="default"/>
        <w:caps w:val="0"/>
        <w:strike w:val="0"/>
        <w:dstrike w:val="0"/>
        <w: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A8C5350"/>
    <w:multiLevelType w:val="multilevel"/>
    <w:tmpl w:val="D480DD0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32">
    <w:nsid w:val="6D5D4B5E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33">
    <w:nsid w:val="6E2E2D01"/>
    <w:multiLevelType w:val="multilevel"/>
    <w:tmpl w:val="9A74BE1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4">
    <w:nsid w:val="709E3297"/>
    <w:multiLevelType w:val="hybridMultilevel"/>
    <w:tmpl w:val="D7BC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57E3356"/>
    <w:multiLevelType w:val="hybridMultilevel"/>
    <w:tmpl w:val="4E0EC6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8FF16F2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abstractNum w:abstractNumId="37">
    <w:nsid w:val="7D7A7FB1"/>
    <w:multiLevelType w:val="multilevel"/>
    <w:tmpl w:val="2A98789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09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5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9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04" w:hanging="2160"/>
      </w:pPr>
      <w:rPr>
        <w:rFonts w:cs="Times New Roman" w:hint="default"/>
      </w:rPr>
    </w:lvl>
  </w:abstractNum>
  <w:num w:numId="1">
    <w:abstractNumId w:val="25"/>
  </w:num>
  <w:num w:numId="2">
    <w:abstractNumId w:val="17"/>
  </w:num>
  <w:num w:numId="3">
    <w:abstractNumId w:val="13"/>
  </w:num>
  <w:num w:numId="4">
    <w:abstractNumId w:val="37"/>
  </w:num>
  <w:num w:numId="5">
    <w:abstractNumId w:val="32"/>
  </w:num>
  <w:num w:numId="6">
    <w:abstractNumId w:val="12"/>
  </w:num>
  <w:num w:numId="7">
    <w:abstractNumId w:val="15"/>
  </w:num>
  <w:num w:numId="8">
    <w:abstractNumId w:val="19"/>
  </w:num>
  <w:num w:numId="9">
    <w:abstractNumId w:val="21"/>
  </w:num>
  <w:num w:numId="10">
    <w:abstractNumId w:val="30"/>
  </w:num>
  <w:num w:numId="11">
    <w:abstractNumId w:val="24"/>
  </w:num>
  <w:num w:numId="12">
    <w:abstractNumId w:val="36"/>
  </w:num>
  <w:num w:numId="13">
    <w:abstractNumId w:val="31"/>
  </w:num>
  <w:num w:numId="14">
    <w:abstractNumId w:val="29"/>
  </w:num>
  <w:num w:numId="15">
    <w:abstractNumId w:val="27"/>
  </w:num>
  <w:num w:numId="16">
    <w:abstractNumId w:val="34"/>
  </w:num>
  <w:num w:numId="17">
    <w:abstractNumId w:val="33"/>
  </w:num>
  <w:num w:numId="18">
    <w:abstractNumId w:val="23"/>
  </w:num>
  <w:num w:numId="19">
    <w:abstractNumId w:val="16"/>
  </w:num>
  <w:num w:numId="20">
    <w:abstractNumId w:val="22"/>
  </w:num>
  <w:num w:numId="21">
    <w:abstractNumId w:val="26"/>
  </w:num>
  <w:num w:numId="22">
    <w:abstractNumId w:val="14"/>
  </w:num>
  <w:num w:numId="23">
    <w:abstractNumId w:val="11"/>
  </w:num>
  <w:num w:numId="24">
    <w:abstractNumId w:val="18"/>
  </w:num>
  <w:num w:numId="25">
    <w:abstractNumId w:val="20"/>
  </w:num>
  <w:num w:numId="26">
    <w:abstractNumId w:val="28"/>
  </w:num>
  <w:num w:numId="27">
    <w:abstractNumId w:val="10"/>
  </w:num>
  <w:num w:numId="28">
    <w:abstractNumId w:val="35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DE4"/>
    <w:rsid w:val="00013F5A"/>
    <w:rsid w:val="00021F21"/>
    <w:rsid w:val="000B0991"/>
    <w:rsid w:val="000B5256"/>
    <w:rsid w:val="001A2F75"/>
    <w:rsid w:val="001B31A8"/>
    <w:rsid w:val="002131FB"/>
    <w:rsid w:val="0028699A"/>
    <w:rsid w:val="002A3CFC"/>
    <w:rsid w:val="002A63A3"/>
    <w:rsid w:val="002C4E95"/>
    <w:rsid w:val="002E7C6B"/>
    <w:rsid w:val="00315A7C"/>
    <w:rsid w:val="0033720E"/>
    <w:rsid w:val="003A395E"/>
    <w:rsid w:val="003F6875"/>
    <w:rsid w:val="00403647"/>
    <w:rsid w:val="004368FA"/>
    <w:rsid w:val="004377FE"/>
    <w:rsid w:val="004611F1"/>
    <w:rsid w:val="004E5099"/>
    <w:rsid w:val="004F266E"/>
    <w:rsid w:val="004F7DA3"/>
    <w:rsid w:val="00587B29"/>
    <w:rsid w:val="005E1969"/>
    <w:rsid w:val="006326C6"/>
    <w:rsid w:val="00661C61"/>
    <w:rsid w:val="00683141"/>
    <w:rsid w:val="006B7D99"/>
    <w:rsid w:val="007444E8"/>
    <w:rsid w:val="007D731B"/>
    <w:rsid w:val="007D74C9"/>
    <w:rsid w:val="00804B6F"/>
    <w:rsid w:val="00804DE4"/>
    <w:rsid w:val="008A4DAD"/>
    <w:rsid w:val="008C1303"/>
    <w:rsid w:val="008F5395"/>
    <w:rsid w:val="00957EEE"/>
    <w:rsid w:val="009C1D61"/>
    <w:rsid w:val="00A35446"/>
    <w:rsid w:val="00A37D76"/>
    <w:rsid w:val="00AE7E82"/>
    <w:rsid w:val="00B101A3"/>
    <w:rsid w:val="00B84527"/>
    <w:rsid w:val="00BE1973"/>
    <w:rsid w:val="00BF7D1A"/>
    <w:rsid w:val="00C77EDB"/>
    <w:rsid w:val="00CB1C04"/>
    <w:rsid w:val="00CE380B"/>
    <w:rsid w:val="00CE40E6"/>
    <w:rsid w:val="00D02D0C"/>
    <w:rsid w:val="00E63675"/>
    <w:rsid w:val="00EB6EB0"/>
    <w:rsid w:val="00EF0C2A"/>
    <w:rsid w:val="00F4228B"/>
    <w:rsid w:val="00F44DD1"/>
    <w:rsid w:val="00F60A93"/>
    <w:rsid w:val="00FD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0B099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991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0991"/>
    <w:pPr>
      <w:keepNext/>
      <w:keepLines/>
      <w:spacing w:before="200" w:after="0"/>
      <w:outlineLvl w:val="1"/>
    </w:pPr>
    <w:rPr>
      <w:rFonts w:ascii="Arial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0991"/>
    <w:pPr>
      <w:keepNext/>
      <w:keepLines/>
      <w:spacing w:before="200" w:after="0"/>
      <w:outlineLvl w:val="2"/>
    </w:pPr>
    <w:rPr>
      <w:rFonts w:ascii="Arial" w:hAnsi="Arial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0991"/>
    <w:pPr>
      <w:keepNext/>
      <w:keepLines/>
      <w:spacing w:before="200" w:after="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0991"/>
    <w:pPr>
      <w:keepNext/>
      <w:keepLines/>
      <w:spacing w:before="200" w:after="0"/>
      <w:outlineLvl w:val="4"/>
    </w:pPr>
    <w:rPr>
      <w:rFonts w:ascii="Arial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B0991"/>
    <w:pPr>
      <w:keepNext/>
      <w:keepLines/>
      <w:spacing w:before="200" w:after="0"/>
      <w:outlineLvl w:val="5"/>
    </w:pPr>
    <w:rPr>
      <w:rFonts w:ascii="Arial" w:hAnsi="Arial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B0991"/>
    <w:pPr>
      <w:keepNext/>
      <w:keepLines/>
      <w:spacing w:before="200" w:after="0"/>
      <w:outlineLvl w:val="6"/>
    </w:pPr>
    <w:rPr>
      <w:rFonts w:ascii="Arial" w:hAnsi="Ari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B0991"/>
    <w:pPr>
      <w:keepNext/>
      <w:keepLines/>
      <w:spacing w:before="200" w:after="0"/>
      <w:outlineLvl w:val="7"/>
    </w:pPr>
    <w:rPr>
      <w:rFonts w:ascii="Arial" w:hAnsi="Arial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B0991"/>
    <w:pPr>
      <w:keepNext/>
      <w:keepLines/>
      <w:spacing w:before="200" w:after="0"/>
      <w:outlineLvl w:val="8"/>
    </w:pPr>
    <w:rPr>
      <w:rFonts w:ascii="Arial" w:hAnsi="Ari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0991"/>
    <w:rPr>
      <w:rFonts w:ascii="Arial" w:hAnsi="Arial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0991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B0991"/>
    <w:rPr>
      <w:rFonts w:ascii="Arial" w:hAnsi="Arial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0991"/>
    <w:rPr>
      <w:rFonts w:ascii="Arial" w:hAnsi="Arial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0991"/>
    <w:rPr>
      <w:rFonts w:ascii="Arial" w:hAnsi="Arial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B0991"/>
    <w:rPr>
      <w:rFonts w:ascii="Arial" w:hAnsi="Arial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B0991"/>
    <w:rPr>
      <w:rFonts w:ascii="Arial" w:hAnsi="Arial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B0991"/>
    <w:rPr>
      <w:rFonts w:ascii="Arial" w:hAnsi="Arial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B0991"/>
    <w:rPr>
      <w:rFonts w:ascii="Arial" w:hAnsi="Aria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0B099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0B099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B0991"/>
    <w:pPr>
      <w:pBdr>
        <w:bottom w:val="single" w:sz="8" w:space="4" w:color="4F81BD"/>
      </w:pBdr>
      <w:spacing w:after="300" w:line="240" w:lineRule="auto"/>
      <w:contextualSpacing/>
    </w:pPr>
    <w:rPr>
      <w:rFonts w:ascii="Arial" w:hAnsi="Arial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B0991"/>
    <w:rPr>
      <w:rFonts w:ascii="Arial" w:hAnsi="Arial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0991"/>
    <w:pPr>
      <w:numPr>
        <w:ilvl w:val="1"/>
      </w:numPr>
    </w:pPr>
    <w:rPr>
      <w:rFonts w:ascii="Arial" w:hAnsi="Arial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0991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0B0991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0B0991"/>
    <w:rPr>
      <w:rFonts w:cs="Times New Roman"/>
      <w:i/>
      <w:iCs/>
    </w:rPr>
  </w:style>
  <w:style w:type="paragraph" w:styleId="NoSpacing">
    <w:name w:val="No Spacing"/>
    <w:uiPriority w:val="99"/>
    <w:qFormat/>
    <w:rsid w:val="000B0991"/>
    <w:rPr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0B099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0B099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B099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0B0991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0B0991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0B0991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0B0991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0B099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0B099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0B0991"/>
    <w:pPr>
      <w:outlineLvl w:val="9"/>
    </w:pPr>
  </w:style>
  <w:style w:type="table" w:styleId="TableGrid">
    <w:name w:val="Table Grid"/>
    <w:basedOn w:val="TableNormal"/>
    <w:uiPriority w:val="99"/>
    <w:rsid w:val="0033720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969"/>
    <w:pPr>
      <w:spacing w:before="100" w:beforeAutospacing="1" w:after="100" w:afterAutospacing="1" w:line="240" w:lineRule="auto"/>
    </w:pPr>
    <w:rPr>
      <w:rFonts w:ascii="Arial CYR" w:hAnsi="Arial CYR" w:cs="Arial CYR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505</TotalTime>
  <Pages>2</Pages>
  <Words>628</Words>
  <Characters>3581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Slava</cp:lastModifiedBy>
  <cp:revision>28</cp:revision>
  <dcterms:created xsi:type="dcterms:W3CDTF">2012-04-03T10:18:00Z</dcterms:created>
  <dcterms:modified xsi:type="dcterms:W3CDTF">2012-09-11T15:14:00Z</dcterms:modified>
</cp:coreProperties>
</file>