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23" w:rsidRDefault="005E0423" w:rsidP="003F3D4A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tab/>
      </w:r>
      <w:r>
        <w:rPr>
          <w:rFonts w:ascii="Times New Roman" w:hAnsi="Times New Roman"/>
        </w:rPr>
        <w:t xml:space="preserve">24 мая </w:t>
      </w:r>
      <w:smartTag w:uri="urn:schemas-microsoft-com:office:smarttags" w:element="metricconverter">
        <w:smartTagPr>
          <w:attr w:name="ProductID" w:val="2013 г"/>
        </w:smartTagPr>
        <w:r>
          <w:rPr>
            <w:rFonts w:ascii="Times New Roman" w:hAnsi="Times New Roman"/>
          </w:rPr>
          <w:t>2013 г</w:t>
        </w:r>
      </w:smartTag>
      <w:r>
        <w:rPr>
          <w:rFonts w:ascii="Times New Roman" w:hAnsi="Times New Roman"/>
        </w:rPr>
        <w:t>. в МБ</w:t>
      </w:r>
      <w:r w:rsidRPr="00252F33">
        <w:rPr>
          <w:rFonts w:ascii="Times New Roman" w:hAnsi="Times New Roman"/>
        </w:rPr>
        <w:t xml:space="preserve">ДОУ «ДС </w:t>
      </w:r>
      <w:r>
        <w:rPr>
          <w:rFonts w:ascii="Times New Roman" w:hAnsi="Times New Roman"/>
        </w:rPr>
        <w:t xml:space="preserve">ОВ </w:t>
      </w:r>
      <w:r w:rsidRPr="00252F33">
        <w:rPr>
          <w:rFonts w:ascii="Times New Roman" w:hAnsi="Times New Roman"/>
        </w:rPr>
        <w:t>«Ёлочка»  г. Тарко –</w:t>
      </w:r>
      <w:r>
        <w:rPr>
          <w:rFonts w:ascii="Times New Roman" w:hAnsi="Times New Roman"/>
        </w:rPr>
        <w:t xml:space="preserve"> С</w:t>
      </w:r>
      <w:r w:rsidRPr="00252F33">
        <w:rPr>
          <w:rFonts w:ascii="Times New Roman" w:hAnsi="Times New Roman"/>
        </w:rPr>
        <w:t xml:space="preserve">але прошло заседание Совета педагогов по теме </w:t>
      </w:r>
      <w:r w:rsidRPr="003F3D4A">
        <w:rPr>
          <w:rFonts w:ascii="Times New Roman" w:hAnsi="Times New Roman"/>
          <w:b/>
          <w:sz w:val="24"/>
          <w:szCs w:val="24"/>
        </w:rPr>
        <w:t xml:space="preserve"> «Итоги учебного года»</w:t>
      </w:r>
      <w:r>
        <w:rPr>
          <w:rFonts w:ascii="Times New Roman" w:hAnsi="Times New Roman"/>
          <w:b/>
          <w:sz w:val="24"/>
          <w:szCs w:val="24"/>
        </w:rPr>
        <w:t xml:space="preserve">. </w:t>
      </w:r>
    </w:p>
    <w:p w:rsidR="005E0423" w:rsidRDefault="005E0423" w:rsidP="00A422F8">
      <w:pPr>
        <w:ind w:firstLine="708"/>
        <w:jc w:val="both"/>
        <w:rPr>
          <w:rStyle w:val="c8"/>
        </w:rPr>
      </w:pPr>
      <w:r>
        <w:t>Л.В. Шибакова, заместитель заведующего по воспитательной и методической работе  представила педагогам</w:t>
      </w:r>
      <w:r w:rsidRPr="00252F33">
        <w:t xml:space="preserve"> </w:t>
      </w:r>
      <w:r>
        <w:t xml:space="preserve">презентацию </w:t>
      </w:r>
      <w:r w:rsidRPr="00252F33">
        <w:t xml:space="preserve"> </w:t>
      </w:r>
      <w:r w:rsidRPr="00252F33">
        <w:rPr>
          <w:rStyle w:val="c15"/>
        </w:rPr>
        <w:t>«</w:t>
      </w:r>
      <w:r>
        <w:rPr>
          <w:rStyle w:val="c15"/>
        </w:rPr>
        <w:t>Анализ работы за 2012 – 20</w:t>
      </w:r>
      <w:bookmarkStart w:id="0" w:name="_GoBack"/>
      <w:bookmarkEnd w:id="0"/>
      <w:r>
        <w:rPr>
          <w:rStyle w:val="c15"/>
        </w:rPr>
        <w:t>13 учебный год</w:t>
      </w:r>
      <w:r>
        <w:rPr>
          <w:rStyle w:val="c8"/>
        </w:rPr>
        <w:t xml:space="preserve">». </w:t>
      </w:r>
    </w:p>
    <w:p w:rsidR="005E0423" w:rsidRPr="00EB713C" w:rsidRDefault="005E0423" w:rsidP="003F3D4A">
      <w:pPr>
        <w:ind w:firstLine="708"/>
        <w:jc w:val="both"/>
      </w:pPr>
      <w:r>
        <w:t xml:space="preserve">Велась планомерная работа по реализации Программы ДОУ. Поставленные задачи на учебный год выполнены. </w:t>
      </w:r>
      <w:r w:rsidRPr="00EB713C">
        <w:t>В детском саду функционируют 2 кружка  художественно-эстетического направления, спортивная секция, социальным педагогом реализуется программа «Поговорим о вежливости».</w:t>
      </w:r>
    </w:p>
    <w:p w:rsidR="005E0423" w:rsidRPr="00EB713C" w:rsidRDefault="005E0423" w:rsidP="003F3D4A">
      <w:pPr>
        <w:ind w:firstLine="708"/>
        <w:jc w:val="both"/>
      </w:pPr>
      <w:r w:rsidRPr="00EB713C">
        <w:t>Установлены и поддерживаются контакты  с социальными институтами города: ГИБДД, детской школой искусств, СОШ №2, библиотекой семейного чтения, краеведческим музеем.</w:t>
      </w:r>
    </w:p>
    <w:p w:rsidR="005E0423" w:rsidRPr="0086610B" w:rsidRDefault="005E0423" w:rsidP="00F22169">
      <w:pPr>
        <w:ind w:firstLine="708"/>
        <w:jc w:val="both"/>
      </w:pPr>
      <w:r w:rsidRPr="0086610B">
        <w:t>Результаты проведенной  диагностики показали, что уровень освоения детьми примерной основной общеобразовательной программы в 2012-2013 учебном году составляет:</w:t>
      </w:r>
    </w:p>
    <w:p w:rsidR="005E0423" w:rsidRPr="0086610B" w:rsidRDefault="005E0423" w:rsidP="00F22169">
      <w:pPr>
        <w:jc w:val="both"/>
      </w:pPr>
      <w:r w:rsidRPr="0086610B">
        <w:t>высокий уровень– 65,6 %</w:t>
      </w:r>
    </w:p>
    <w:p w:rsidR="005E0423" w:rsidRPr="0086610B" w:rsidRDefault="005E0423" w:rsidP="00F22169">
      <w:pPr>
        <w:jc w:val="both"/>
      </w:pPr>
      <w:r w:rsidRPr="0086610B">
        <w:t>средний уровень – 31,4 %</w:t>
      </w:r>
    </w:p>
    <w:p w:rsidR="005E0423" w:rsidRPr="0086610B" w:rsidRDefault="005E0423" w:rsidP="00F22169">
      <w:pPr>
        <w:jc w:val="both"/>
      </w:pPr>
      <w:r w:rsidRPr="0086610B">
        <w:t>низкий  уровень -  3 %</w:t>
      </w:r>
    </w:p>
    <w:p w:rsidR="005E0423" w:rsidRPr="0086610B" w:rsidRDefault="005E0423" w:rsidP="00F22169">
      <w:pPr>
        <w:jc w:val="both"/>
      </w:pPr>
    </w:p>
    <w:p w:rsidR="005E0423" w:rsidRDefault="005E0423" w:rsidP="00F22169">
      <w:pPr>
        <w:jc w:val="both"/>
      </w:pPr>
      <w:r>
        <w:t xml:space="preserve">          </w:t>
      </w:r>
      <w:r w:rsidRPr="00315ED5">
        <w:rPr>
          <w:noProof/>
        </w:rPr>
        <w:object w:dxaOrig="9130" w:dyaOrig="3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Диаграмма 1" o:spid="_x0000_i1025" type="#_x0000_t75" style="width:456.75pt;height:175.5pt;visibility:visible" o:ole="">
            <v:imagedata r:id="rId5" o:title=""/>
            <o:lock v:ext="edit" aspectratio="f"/>
          </v:shape>
          <o:OLEObject Type="Embed" ProgID="Excel.Chart.8" ShapeID="Диаграмма 1" DrawAspect="Content" ObjectID="_1432918380" r:id="rId6"/>
        </w:object>
      </w:r>
    </w:p>
    <w:p w:rsidR="005E0423" w:rsidRDefault="005E0423" w:rsidP="00F22169">
      <w:pPr>
        <w:ind w:firstLine="708"/>
        <w:jc w:val="both"/>
      </w:pPr>
      <w:r w:rsidRPr="00743FBA">
        <w:t>Вместе с тем</w:t>
      </w:r>
      <w:r>
        <w:t xml:space="preserve">, проанализировав степень реализации годового плана, пришли к выводу, что были  весомые причины не 100-процентного выполнения плана – это неблагоприятные погодные условия, нехватка кадров, ученические сессии специалистов  и отсутствие ответственного отношения к своим обязанностям  отдельных педагогов </w:t>
      </w:r>
    </w:p>
    <w:p w:rsidR="005E0423" w:rsidRPr="009B5BE0" w:rsidRDefault="005E0423" w:rsidP="003F3D4A">
      <w:pPr>
        <w:jc w:val="both"/>
        <w:rPr>
          <w:b/>
          <w:u w:val="single"/>
        </w:rPr>
      </w:pPr>
      <w:r w:rsidRPr="009B5BE0">
        <w:rPr>
          <w:b/>
          <w:u w:val="single"/>
        </w:rPr>
        <w:t xml:space="preserve">Выводы: </w:t>
      </w:r>
    </w:p>
    <w:p w:rsidR="005E0423" w:rsidRDefault="005E0423" w:rsidP="003F3D4A">
      <w:pPr>
        <w:ind w:left="360"/>
        <w:jc w:val="both"/>
      </w:pPr>
      <w:r>
        <w:t>1</w:t>
      </w:r>
      <w:r w:rsidRPr="0032257E">
        <w:t>.</w:t>
      </w:r>
      <w:r>
        <w:t xml:space="preserve">    </w:t>
      </w:r>
      <w:r w:rsidRPr="0032257E">
        <w:t>Активизировать методические формы инновационной работы творческой группы</w:t>
      </w:r>
      <w:r>
        <w:t>.</w:t>
      </w:r>
      <w:r w:rsidRPr="0032257E">
        <w:t xml:space="preserve"> </w:t>
      </w:r>
    </w:p>
    <w:p w:rsidR="005E0423" w:rsidRPr="0032257E" w:rsidRDefault="005E0423" w:rsidP="003F3D4A">
      <w:pPr>
        <w:ind w:left="360"/>
        <w:jc w:val="both"/>
      </w:pPr>
      <w:r>
        <w:t>2.    С</w:t>
      </w:r>
      <w:r w:rsidRPr="0032257E">
        <w:t>оздать инициативные группы по направлениям «Физическое развитие», «Художественно – эстетическое развитие», «Познавательно – речевое развитие», «Социально – личностное развитие».</w:t>
      </w:r>
    </w:p>
    <w:p w:rsidR="005E0423" w:rsidRPr="0032257E" w:rsidRDefault="005E0423" w:rsidP="003F3D4A">
      <w:pPr>
        <w:ind w:left="360"/>
        <w:jc w:val="both"/>
      </w:pPr>
      <w:r w:rsidRPr="0032257E">
        <w:t>3.</w:t>
      </w:r>
      <w:r>
        <w:t xml:space="preserve"> </w:t>
      </w:r>
      <w:r w:rsidRPr="0032257E">
        <w:t xml:space="preserve">Добиваться качественного и своевременного  выполнения </w:t>
      </w:r>
      <w:r>
        <w:t xml:space="preserve">намеченных планов </w:t>
      </w:r>
      <w:r w:rsidRPr="0032257E">
        <w:t>педагогическим коллективом.</w:t>
      </w:r>
    </w:p>
    <w:p w:rsidR="005E0423" w:rsidRDefault="005E0423" w:rsidP="003F3D4A">
      <w:pPr>
        <w:pStyle w:val="ListParagraph"/>
        <w:numPr>
          <w:ilvl w:val="0"/>
          <w:numId w:val="7"/>
        </w:numPr>
        <w:jc w:val="both"/>
      </w:pPr>
      <w:r>
        <w:t xml:space="preserve">Использовать всю продуктивную, полезную площадь с целью всестороннего развития детей и повышения их активности и интереса. </w:t>
      </w:r>
    </w:p>
    <w:p w:rsidR="005E0423" w:rsidRDefault="005E0423" w:rsidP="003F3D4A">
      <w:pPr>
        <w:pStyle w:val="ListParagraph"/>
        <w:numPr>
          <w:ilvl w:val="0"/>
          <w:numId w:val="7"/>
        </w:numPr>
        <w:jc w:val="both"/>
      </w:pPr>
      <w:r w:rsidRPr="00EB713C">
        <w:t>Продолжать внедрение проектной деятельности как одну из инновационных форм организации воспитательно-образовательной работы.</w:t>
      </w:r>
    </w:p>
    <w:p w:rsidR="005E0423" w:rsidRPr="00EB713C" w:rsidRDefault="005E0423" w:rsidP="003F3D4A">
      <w:pPr>
        <w:ind w:left="360"/>
        <w:jc w:val="both"/>
      </w:pPr>
    </w:p>
    <w:p w:rsidR="005E0423" w:rsidRPr="00EB713C" w:rsidRDefault="005E0423" w:rsidP="003F3D4A">
      <w:pPr>
        <w:pStyle w:val="Title"/>
        <w:ind w:firstLine="360"/>
        <w:jc w:val="both"/>
        <w:rPr>
          <w:i/>
          <w:iCs/>
        </w:rPr>
      </w:pPr>
      <w:r w:rsidRPr="00EB713C">
        <w:rPr>
          <w:i/>
          <w:iCs/>
        </w:rPr>
        <w:t>Таким образом, пр</w:t>
      </w:r>
      <w:r>
        <w:rPr>
          <w:i/>
          <w:iCs/>
        </w:rPr>
        <w:t xml:space="preserve">оанализировав работу ДОУ, </w:t>
      </w:r>
      <w:r w:rsidRPr="00EB713C">
        <w:rPr>
          <w:i/>
          <w:iCs/>
        </w:rPr>
        <w:t xml:space="preserve">перед коллективом </w:t>
      </w:r>
      <w:r>
        <w:rPr>
          <w:i/>
          <w:iCs/>
        </w:rPr>
        <w:t>на 2013 – 2014</w:t>
      </w:r>
      <w:r w:rsidRPr="00EB713C">
        <w:rPr>
          <w:i/>
          <w:iCs/>
        </w:rPr>
        <w:t xml:space="preserve"> учебный год, поставлены следующие задачи:</w:t>
      </w:r>
    </w:p>
    <w:p w:rsidR="005E0423" w:rsidRDefault="005E0423" w:rsidP="003F3D4A">
      <w:pPr>
        <w:pStyle w:val="ListParagraph"/>
        <w:numPr>
          <w:ilvl w:val="0"/>
          <w:numId w:val="8"/>
        </w:numPr>
        <w:jc w:val="both"/>
        <w:rPr>
          <w:b/>
          <w:i/>
        </w:rPr>
      </w:pPr>
      <w:r>
        <w:rPr>
          <w:b/>
          <w:i/>
        </w:rPr>
        <w:t>Повысить эффективность работы по сохранению и укреплению</w:t>
      </w:r>
      <w:r w:rsidRPr="00520725">
        <w:rPr>
          <w:b/>
          <w:i/>
        </w:rPr>
        <w:t xml:space="preserve"> здоровья детей через использование здоровьесберегающих технологий</w:t>
      </w:r>
      <w:r>
        <w:rPr>
          <w:b/>
          <w:i/>
        </w:rPr>
        <w:t xml:space="preserve">. </w:t>
      </w:r>
    </w:p>
    <w:p w:rsidR="005E0423" w:rsidRDefault="005E0423" w:rsidP="003F3D4A">
      <w:pPr>
        <w:pStyle w:val="ListParagraph"/>
        <w:ind w:left="1080"/>
        <w:jc w:val="both"/>
        <w:rPr>
          <w:b/>
          <w:i/>
        </w:rPr>
      </w:pPr>
    </w:p>
    <w:p w:rsidR="005E0423" w:rsidRDefault="005E0423" w:rsidP="003F3D4A">
      <w:pPr>
        <w:pStyle w:val="ListParagraph"/>
        <w:numPr>
          <w:ilvl w:val="0"/>
          <w:numId w:val="8"/>
        </w:numPr>
        <w:jc w:val="both"/>
        <w:rPr>
          <w:b/>
          <w:i/>
        </w:rPr>
      </w:pPr>
      <w:r>
        <w:rPr>
          <w:b/>
          <w:i/>
        </w:rPr>
        <w:t>Активизировать работу педагогического коллектива по развитию связной речи посредствам использования различных видов игр.</w:t>
      </w:r>
      <w:r w:rsidRPr="00EB713C">
        <w:rPr>
          <w:b/>
          <w:i/>
        </w:rPr>
        <w:t xml:space="preserve"> </w:t>
      </w:r>
      <w:r>
        <w:rPr>
          <w:b/>
          <w:i/>
        </w:rPr>
        <w:t xml:space="preserve">(Реализация Образовательной области «Коммуникация») </w:t>
      </w:r>
    </w:p>
    <w:p w:rsidR="005E0423" w:rsidRPr="0086610B" w:rsidRDefault="005E0423" w:rsidP="003F3D4A">
      <w:pPr>
        <w:jc w:val="both"/>
        <w:rPr>
          <w:b/>
          <w:i/>
        </w:rPr>
      </w:pPr>
    </w:p>
    <w:p w:rsidR="005E0423" w:rsidRDefault="005E0423" w:rsidP="003F3D4A">
      <w:pPr>
        <w:pStyle w:val="ListParagraph"/>
        <w:numPr>
          <w:ilvl w:val="0"/>
          <w:numId w:val="8"/>
        </w:numPr>
        <w:jc w:val="both"/>
        <w:rPr>
          <w:b/>
          <w:i/>
        </w:rPr>
      </w:pPr>
      <w:r>
        <w:rPr>
          <w:b/>
          <w:i/>
        </w:rPr>
        <w:t>У</w:t>
      </w:r>
      <w:r w:rsidRPr="00EB713C">
        <w:rPr>
          <w:b/>
          <w:i/>
        </w:rPr>
        <w:t>глубить работу с детьми по основам  гражданско – патриотического воспитания через привитие любви и гордости  к родному краю.</w:t>
      </w:r>
    </w:p>
    <w:p w:rsidR="005E0423" w:rsidRPr="008A1502" w:rsidRDefault="005E0423" w:rsidP="008A1502">
      <w:pPr>
        <w:jc w:val="both"/>
        <w:rPr>
          <w:b/>
          <w:i/>
        </w:rPr>
      </w:pPr>
    </w:p>
    <w:p w:rsidR="005E0423" w:rsidRPr="00252F33" w:rsidRDefault="005E0423" w:rsidP="00F22169">
      <w:pPr>
        <w:ind w:firstLine="708"/>
        <w:jc w:val="both"/>
      </w:pPr>
      <w:r>
        <w:rPr>
          <w:rStyle w:val="c0"/>
        </w:rPr>
        <w:t>Далее педагоги рассказали о проделанной работе за текущий учебный год, поделились перспективой на следующий год.</w:t>
      </w:r>
    </w:p>
    <w:p w:rsidR="005E0423" w:rsidRDefault="005E0423" w:rsidP="00A422F8">
      <w:pPr>
        <w:autoSpaceDE w:val="0"/>
        <w:autoSpaceDN w:val="0"/>
        <w:adjustRightInd w:val="0"/>
        <w:ind w:firstLine="708"/>
        <w:jc w:val="both"/>
      </w:pPr>
      <w:r>
        <w:rPr>
          <w:rFonts w:eastAsia="MyriadPro-Regular"/>
        </w:rPr>
        <w:t>Старший воспитатель</w:t>
      </w:r>
      <w:r w:rsidRPr="00A422F8">
        <w:rPr>
          <w:rFonts w:eastAsia="MyriadPro-Regular"/>
        </w:rPr>
        <w:t xml:space="preserve"> </w:t>
      </w:r>
      <w:r>
        <w:rPr>
          <w:rFonts w:eastAsia="MyriadPro-Regular"/>
        </w:rPr>
        <w:t xml:space="preserve">Л.Ю. Савиных познакомила педагогов с планом работы </w:t>
      </w:r>
      <w:r w:rsidRPr="003F3D4A">
        <w:t>на летний оздоровительный период.</w:t>
      </w:r>
      <w:r>
        <w:t xml:space="preserve"> </w:t>
      </w:r>
    </w:p>
    <w:p w:rsidR="005E0423" w:rsidRDefault="005E0423" w:rsidP="00A422F8">
      <w:pPr>
        <w:autoSpaceDE w:val="0"/>
        <w:autoSpaceDN w:val="0"/>
        <w:adjustRightInd w:val="0"/>
        <w:ind w:firstLine="708"/>
        <w:jc w:val="both"/>
      </w:pPr>
      <w:r>
        <w:t>Т.Ю. Оносова, заведующий, вручила грамоты за добросовестный труд, за активное участие в жизни детского сада следующим педагогам: Л.В. Шибаковой, Л.Ю. Савиных, Л.А. Трушниковой, А.А. Бакановой, Т.П. Михайловой, О.А. Кудрявцевой, А.Т. Хубайбуллиной.</w:t>
      </w:r>
    </w:p>
    <w:p w:rsidR="005E0423" w:rsidRPr="00A422F8" w:rsidRDefault="005E0423" w:rsidP="00A422F8">
      <w:pPr>
        <w:autoSpaceDE w:val="0"/>
        <w:autoSpaceDN w:val="0"/>
        <w:adjustRightInd w:val="0"/>
        <w:ind w:firstLine="708"/>
        <w:jc w:val="both"/>
        <w:rPr>
          <w:rFonts w:eastAsia="MyriadPro-Regular"/>
        </w:rPr>
      </w:pPr>
    </w:p>
    <w:p w:rsidR="005E0423" w:rsidRPr="00252F33" w:rsidRDefault="005E0423" w:rsidP="00F22169">
      <w:pPr>
        <w:jc w:val="center"/>
        <w:rPr>
          <w:b/>
          <w:i/>
        </w:rPr>
      </w:pPr>
      <w:r w:rsidRPr="00252F33">
        <w:rPr>
          <w:b/>
          <w:i/>
        </w:rPr>
        <w:t>Предложили на обсуждение педагогам проект решения педагогического совета</w:t>
      </w:r>
    </w:p>
    <w:p w:rsidR="005E0423" w:rsidRPr="003F3D4A" w:rsidRDefault="005E0423" w:rsidP="003F3D4A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3F3D4A">
        <w:rPr>
          <w:rFonts w:ascii="Times New Roman" w:hAnsi="Times New Roman"/>
          <w:b/>
          <w:sz w:val="24"/>
          <w:szCs w:val="24"/>
        </w:rPr>
        <w:t xml:space="preserve"> «Итоги учебного года»</w:t>
      </w:r>
    </w:p>
    <w:p w:rsidR="005E0423" w:rsidRPr="003F3D4A" w:rsidRDefault="005E0423" w:rsidP="003F3D4A">
      <w:pPr>
        <w:pStyle w:val="NoSpacing"/>
        <w:rPr>
          <w:rFonts w:ascii="Times New Roman" w:hAnsi="Times New Roman"/>
          <w:sz w:val="24"/>
          <w:szCs w:val="24"/>
        </w:rPr>
      </w:pPr>
    </w:p>
    <w:p w:rsidR="005E0423" w:rsidRPr="003F3D4A" w:rsidRDefault="005E0423" w:rsidP="003F3D4A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F3D4A">
        <w:rPr>
          <w:rFonts w:ascii="Times New Roman" w:hAnsi="Times New Roman"/>
          <w:sz w:val="24"/>
          <w:szCs w:val="24"/>
        </w:rPr>
        <w:t>Утвердить годовые задачи на 2013 – 2014 учебный год.</w:t>
      </w:r>
    </w:p>
    <w:p w:rsidR="005E0423" w:rsidRPr="003F3D4A" w:rsidRDefault="005E0423" w:rsidP="003F3D4A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F3D4A">
        <w:rPr>
          <w:rFonts w:ascii="Times New Roman" w:hAnsi="Times New Roman"/>
          <w:sz w:val="24"/>
          <w:szCs w:val="24"/>
        </w:rPr>
        <w:t>Составить перспективный план работы на 2013 – 2014 учебный год по всем возрастным группам.</w:t>
      </w:r>
    </w:p>
    <w:p w:rsidR="005E0423" w:rsidRPr="003F3D4A" w:rsidRDefault="005E0423" w:rsidP="003F3D4A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F3D4A">
        <w:rPr>
          <w:rFonts w:ascii="Times New Roman" w:hAnsi="Times New Roman"/>
          <w:sz w:val="24"/>
          <w:szCs w:val="24"/>
        </w:rPr>
        <w:t>В летний период педагогам разработать перспективные планы на учебный год</w:t>
      </w:r>
    </w:p>
    <w:p w:rsidR="005E0423" w:rsidRPr="003F3D4A" w:rsidRDefault="005E0423" w:rsidP="003F3D4A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F3D4A">
        <w:rPr>
          <w:rFonts w:ascii="Times New Roman" w:hAnsi="Times New Roman"/>
          <w:sz w:val="24"/>
          <w:szCs w:val="24"/>
        </w:rPr>
        <w:t>Составить перспективный план в каждой возрастной группе</w:t>
      </w:r>
      <w:r w:rsidRPr="003F3D4A">
        <w:rPr>
          <w:sz w:val="24"/>
          <w:szCs w:val="24"/>
        </w:rPr>
        <w:t xml:space="preserve"> </w:t>
      </w:r>
      <w:r w:rsidRPr="003F3D4A">
        <w:rPr>
          <w:rFonts w:ascii="Times New Roman" w:hAnsi="Times New Roman"/>
          <w:sz w:val="24"/>
          <w:szCs w:val="24"/>
        </w:rPr>
        <w:t>по реализации национально-регионального компонента</w:t>
      </w:r>
    </w:p>
    <w:p w:rsidR="005E0423" w:rsidRPr="003F3D4A" w:rsidRDefault="005E0423" w:rsidP="003F3D4A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F3D4A">
        <w:rPr>
          <w:rFonts w:ascii="Times New Roman" w:hAnsi="Times New Roman"/>
          <w:sz w:val="24"/>
          <w:szCs w:val="24"/>
        </w:rPr>
        <w:t>Утвердить план работы на летний оздоровительный период.</w:t>
      </w:r>
    </w:p>
    <w:p w:rsidR="005E0423" w:rsidRPr="003F3D4A" w:rsidRDefault="005E0423" w:rsidP="003F3D4A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F3D4A">
        <w:rPr>
          <w:rFonts w:ascii="Times New Roman" w:hAnsi="Times New Roman"/>
          <w:sz w:val="24"/>
          <w:szCs w:val="24"/>
        </w:rPr>
        <w:t>Специалистам ДОУ составить план мероприятий на ЛОП</w:t>
      </w:r>
      <w:r>
        <w:rPr>
          <w:rFonts w:ascii="Times New Roman" w:hAnsi="Times New Roman"/>
          <w:sz w:val="24"/>
          <w:szCs w:val="24"/>
        </w:rPr>
        <w:t>,</w:t>
      </w:r>
      <w:r w:rsidRPr="003F3D4A">
        <w:rPr>
          <w:rFonts w:ascii="Times New Roman" w:hAnsi="Times New Roman"/>
          <w:sz w:val="24"/>
          <w:szCs w:val="24"/>
        </w:rPr>
        <w:t xml:space="preserve"> согласно общего плана работы.</w:t>
      </w:r>
    </w:p>
    <w:p w:rsidR="005E0423" w:rsidRPr="003F3D4A" w:rsidRDefault="005E0423" w:rsidP="003F3D4A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F3D4A">
        <w:rPr>
          <w:rFonts w:ascii="Times New Roman" w:hAnsi="Times New Roman"/>
          <w:sz w:val="24"/>
          <w:szCs w:val="24"/>
        </w:rPr>
        <w:t>Всем воспитателям изготовить тренажеры для зрения по методике Базарного.</w:t>
      </w:r>
    </w:p>
    <w:p w:rsidR="005E0423" w:rsidRPr="004E374A" w:rsidRDefault="005E0423" w:rsidP="00252F33">
      <w:pPr>
        <w:jc w:val="both"/>
      </w:pPr>
    </w:p>
    <w:sectPr w:rsidR="005E0423" w:rsidRPr="004E374A" w:rsidSect="00FC7C1F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480F"/>
    <w:multiLevelType w:val="hybridMultilevel"/>
    <w:tmpl w:val="99F854C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0A717E3"/>
    <w:multiLevelType w:val="hybridMultilevel"/>
    <w:tmpl w:val="1778E018"/>
    <w:lvl w:ilvl="0" w:tplc="86D8864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011095A"/>
    <w:multiLevelType w:val="hybridMultilevel"/>
    <w:tmpl w:val="961A12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0A1AAB"/>
    <w:multiLevelType w:val="hybridMultilevel"/>
    <w:tmpl w:val="71F2B2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95E4C93"/>
    <w:multiLevelType w:val="hybridMultilevel"/>
    <w:tmpl w:val="83F24554"/>
    <w:lvl w:ilvl="0" w:tplc="4C3C2E1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ED13883"/>
    <w:multiLevelType w:val="hybridMultilevel"/>
    <w:tmpl w:val="EDDC9D3C"/>
    <w:lvl w:ilvl="0" w:tplc="F2E4B492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8C06BA8"/>
    <w:multiLevelType w:val="hybridMultilevel"/>
    <w:tmpl w:val="7D327294"/>
    <w:lvl w:ilvl="0" w:tplc="29AAA3C6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6C850219"/>
    <w:multiLevelType w:val="hybridMultilevel"/>
    <w:tmpl w:val="5086B3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6170"/>
    <w:rsid w:val="000E7CB6"/>
    <w:rsid w:val="001336AE"/>
    <w:rsid w:val="00252F33"/>
    <w:rsid w:val="0026292E"/>
    <w:rsid w:val="00315ED5"/>
    <w:rsid w:val="0032257E"/>
    <w:rsid w:val="003A528E"/>
    <w:rsid w:val="003E4250"/>
    <w:rsid w:val="003F3D4A"/>
    <w:rsid w:val="004E374A"/>
    <w:rsid w:val="00520725"/>
    <w:rsid w:val="00550A41"/>
    <w:rsid w:val="005E0423"/>
    <w:rsid w:val="00616170"/>
    <w:rsid w:val="0062783E"/>
    <w:rsid w:val="0065761F"/>
    <w:rsid w:val="00743FBA"/>
    <w:rsid w:val="008048A7"/>
    <w:rsid w:val="0086610B"/>
    <w:rsid w:val="008A1502"/>
    <w:rsid w:val="009B0CBE"/>
    <w:rsid w:val="009B5BE0"/>
    <w:rsid w:val="00A422F8"/>
    <w:rsid w:val="00B30DB0"/>
    <w:rsid w:val="00B7550C"/>
    <w:rsid w:val="00B9000B"/>
    <w:rsid w:val="00EB713C"/>
    <w:rsid w:val="00F04F79"/>
    <w:rsid w:val="00F22169"/>
    <w:rsid w:val="00FC7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F33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">
    <w:name w:val="c5"/>
    <w:basedOn w:val="Normal"/>
    <w:uiPriority w:val="99"/>
    <w:rsid w:val="009B0CBE"/>
    <w:pPr>
      <w:spacing w:before="90" w:after="90"/>
    </w:pPr>
  </w:style>
  <w:style w:type="character" w:customStyle="1" w:styleId="c0">
    <w:name w:val="c0"/>
    <w:basedOn w:val="DefaultParagraphFont"/>
    <w:uiPriority w:val="99"/>
    <w:rsid w:val="009B0CBE"/>
    <w:rPr>
      <w:rFonts w:cs="Times New Roman"/>
    </w:rPr>
  </w:style>
  <w:style w:type="paragraph" w:styleId="NoSpacing">
    <w:name w:val="No Spacing"/>
    <w:uiPriority w:val="99"/>
    <w:qFormat/>
    <w:rsid w:val="00252F33"/>
    <w:rPr>
      <w:rFonts w:ascii="Calibri" w:hAnsi="Calibri"/>
      <w:lang w:eastAsia="en-US"/>
    </w:rPr>
  </w:style>
  <w:style w:type="paragraph" w:styleId="ListParagraph">
    <w:name w:val="List Paragraph"/>
    <w:basedOn w:val="Normal"/>
    <w:uiPriority w:val="99"/>
    <w:qFormat/>
    <w:rsid w:val="00252F33"/>
    <w:pPr>
      <w:ind w:left="720"/>
      <w:contextualSpacing/>
    </w:pPr>
  </w:style>
  <w:style w:type="character" w:customStyle="1" w:styleId="c8">
    <w:name w:val="c8"/>
    <w:basedOn w:val="DefaultParagraphFont"/>
    <w:uiPriority w:val="99"/>
    <w:rsid w:val="00252F33"/>
    <w:rPr>
      <w:rFonts w:cs="Times New Roman"/>
    </w:rPr>
  </w:style>
  <w:style w:type="character" w:customStyle="1" w:styleId="c15">
    <w:name w:val="c15"/>
    <w:basedOn w:val="DefaultParagraphFont"/>
    <w:uiPriority w:val="99"/>
    <w:rsid w:val="00252F33"/>
    <w:rPr>
      <w:rFonts w:cs="Times New Roman"/>
    </w:rPr>
  </w:style>
  <w:style w:type="paragraph" w:customStyle="1" w:styleId="c3">
    <w:name w:val="c3"/>
    <w:basedOn w:val="Normal"/>
    <w:uiPriority w:val="99"/>
    <w:rsid w:val="00A422F8"/>
    <w:pPr>
      <w:spacing w:before="90" w:after="90"/>
    </w:pPr>
  </w:style>
  <w:style w:type="paragraph" w:styleId="BalloonText">
    <w:name w:val="Balloon Text"/>
    <w:basedOn w:val="Normal"/>
    <w:link w:val="BalloonTextChar"/>
    <w:uiPriority w:val="99"/>
    <w:semiHidden/>
    <w:rsid w:val="006278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2783E"/>
    <w:rPr>
      <w:rFonts w:ascii="Tahoma" w:hAnsi="Tahoma" w:cs="Tahoma"/>
      <w:sz w:val="16"/>
      <w:szCs w:val="16"/>
      <w:lang w:eastAsia="ru-RU"/>
    </w:rPr>
  </w:style>
  <w:style w:type="paragraph" w:styleId="Title">
    <w:name w:val="Title"/>
    <w:basedOn w:val="Normal"/>
    <w:link w:val="TitleChar"/>
    <w:uiPriority w:val="99"/>
    <w:qFormat/>
    <w:rsid w:val="003F3D4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sid w:val="003F3D4A"/>
    <w:rPr>
      <w:rFonts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</TotalTime>
  <Pages>2</Pages>
  <Words>533</Words>
  <Characters>3042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</dc:creator>
  <cp:keywords/>
  <dc:description/>
  <cp:lastModifiedBy>1</cp:lastModifiedBy>
  <cp:revision>14</cp:revision>
  <dcterms:created xsi:type="dcterms:W3CDTF">2012-12-14T05:32:00Z</dcterms:created>
  <dcterms:modified xsi:type="dcterms:W3CDTF">2013-06-16T14:07:00Z</dcterms:modified>
</cp:coreProperties>
</file>